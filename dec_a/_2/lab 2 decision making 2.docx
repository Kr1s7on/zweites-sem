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93B0" w14:textId="769EF9A6" w:rsidR="003A0B46" w:rsidRPr="00BD722B" w:rsidRDefault="00447553" w:rsidP="00C52D61">
      <w:pPr>
        <w:pStyle w:val="Heading1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B4784C">
        <w:rPr>
          <w:rFonts w:ascii="Times New Roman" w:hAnsi="Times New Roman" w:cs="Times New Roman"/>
        </w:rPr>
        <w:t xml:space="preserve"> </w:t>
      </w:r>
      <w:r w:rsidR="008B43F8">
        <w:rPr>
          <w:rFonts w:ascii="Times New Roman" w:hAnsi="Times New Roman" w:cs="Times New Roman"/>
        </w:rPr>
        <w:t>2</w:t>
      </w:r>
    </w:p>
    <w:p w14:paraId="72A9B7B4" w14:textId="4F329502" w:rsidR="007C7187" w:rsidRPr="00447553" w:rsidRDefault="00447553" w:rsidP="00C52D61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  <w:sz w:val="22"/>
          <w:szCs w:val="22"/>
          <w:lang w:val="en-GB"/>
        </w:rPr>
      </w:pPr>
      <w:r w:rsidRPr="00447553"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val="en-GB"/>
        </w:rPr>
        <w:t xml:space="preserve">More Data-Driven </w:t>
      </w:r>
      <w:r w:rsidRPr="00447553">
        <w:rPr>
          <w:rFonts w:ascii="Times New Roman" w:hAnsi="Times New Roman" w:cs="Times New Roman"/>
          <w:i w:val="0"/>
          <w:iCs w:val="0"/>
          <w:sz w:val="24"/>
          <w:szCs w:val="24"/>
          <w:lang w:val="en-GB"/>
        </w:rPr>
        <w:t xml:space="preserve">Decision </w:t>
      </w:r>
      <w:r w:rsidRPr="00447553">
        <w:rPr>
          <w:rFonts w:ascii="Times New Roman" w:hAnsi="Times New Roman" w:cs="Times New Roman"/>
          <w:bCs w:val="0"/>
          <w:i w:val="0"/>
          <w:iCs w:val="0"/>
          <w:sz w:val="24"/>
          <w:szCs w:val="24"/>
          <w:lang w:val="en-GB"/>
        </w:rPr>
        <w:t>Making and Bayes’ Theorem</w:t>
      </w:r>
    </w:p>
    <w:p w14:paraId="73F95C63" w14:textId="77777777" w:rsidR="007C7187" w:rsidRPr="008B43F8" w:rsidRDefault="007C7187" w:rsidP="00C52D61">
      <w:pPr>
        <w:rPr>
          <w:lang w:val="en-GB"/>
        </w:rPr>
      </w:pPr>
    </w:p>
    <w:p w14:paraId="405A46AA" w14:textId="77777777" w:rsidR="007C7187" w:rsidRPr="00BD722B" w:rsidRDefault="007C7187" w:rsidP="00C52D61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  <w:lang w:val="en-GB"/>
        </w:rPr>
      </w:pPr>
      <w:r w:rsidRPr="00BD722B">
        <w:rPr>
          <w:rFonts w:ascii="Times New Roman" w:hAnsi="Times New Roman" w:cs="Times New Roman"/>
          <w:sz w:val="24"/>
          <w:szCs w:val="24"/>
          <w:lang w:val="en-GB"/>
        </w:rPr>
        <w:t>Introduction</w:t>
      </w:r>
    </w:p>
    <w:p w14:paraId="6255B59B" w14:textId="77777777" w:rsidR="00EF05AF" w:rsidRDefault="006B2AEE" w:rsidP="00EF05AF">
      <w:pPr>
        <w:autoSpaceDE w:val="0"/>
        <w:autoSpaceDN w:val="0"/>
        <w:adjustRightInd w:val="0"/>
        <w:contextualSpacing/>
        <w:rPr>
          <w:color w:val="000000"/>
        </w:rPr>
      </w:pPr>
      <w:r>
        <w:rPr>
          <w:color w:val="000000"/>
        </w:rPr>
        <w:t xml:space="preserve">In this practical, we will </w:t>
      </w:r>
      <w:r w:rsidR="00EF05AF">
        <w:rPr>
          <w:color w:val="000000"/>
        </w:rPr>
        <w:t xml:space="preserve">attempt to </w:t>
      </w:r>
      <w:r>
        <w:rPr>
          <w:color w:val="000000"/>
        </w:rPr>
        <w:t xml:space="preserve">recommend </w:t>
      </w:r>
      <w:r w:rsidR="00EF05AF">
        <w:rPr>
          <w:color w:val="000000"/>
        </w:rPr>
        <w:t xml:space="preserve">the optimal </w:t>
      </w:r>
      <w:r>
        <w:rPr>
          <w:color w:val="000000"/>
        </w:rPr>
        <w:t xml:space="preserve">decision </w:t>
      </w:r>
      <w:r w:rsidR="0036029D">
        <w:rPr>
          <w:color w:val="000000"/>
        </w:rPr>
        <w:t xml:space="preserve">using </w:t>
      </w:r>
      <w:proofErr w:type="gramStart"/>
      <w:r w:rsidR="0036029D" w:rsidRPr="00355292">
        <w:rPr>
          <w:b/>
          <w:bCs/>
          <w:color w:val="000000"/>
        </w:rPr>
        <w:t>expected</w:t>
      </w:r>
      <w:proofErr w:type="gramEnd"/>
      <w:r w:rsidR="0036029D" w:rsidRPr="00355292">
        <w:rPr>
          <w:b/>
          <w:bCs/>
          <w:color w:val="000000"/>
        </w:rPr>
        <w:t xml:space="preserve"> value approach</w:t>
      </w:r>
      <w:r w:rsidR="00EF05AF" w:rsidRPr="00355292">
        <w:rPr>
          <w:b/>
          <w:bCs/>
          <w:color w:val="000000"/>
        </w:rPr>
        <w:t>.</w:t>
      </w:r>
    </w:p>
    <w:p w14:paraId="0D24F0F3" w14:textId="77777777" w:rsidR="006B2AEE" w:rsidRDefault="006B2AEE" w:rsidP="00EF05AF">
      <w:pPr>
        <w:autoSpaceDE w:val="0"/>
        <w:autoSpaceDN w:val="0"/>
        <w:adjustRightInd w:val="0"/>
        <w:contextualSpacing/>
        <w:rPr>
          <w:color w:val="000000"/>
        </w:rPr>
      </w:pPr>
    </w:p>
    <w:p w14:paraId="5D3C547F" w14:textId="77777777" w:rsidR="00A63567" w:rsidRPr="00BA4342" w:rsidRDefault="00A63567" w:rsidP="00A63567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 w:rsidRPr="00BA4342">
        <w:rPr>
          <w:color w:val="000000"/>
          <w:spacing w:val="-4"/>
        </w:rPr>
        <w:t xml:space="preserve">A company is planning a plant expansion. They can build a large or small plant. The payoffs for the plant depend on the level of consumer demand for the company's products. The company pays a market research firm to survey consumer attitudes towards the company's products. </w:t>
      </w:r>
      <w:r w:rsidR="00226CF8">
        <w:rPr>
          <w:color w:val="000000"/>
          <w:spacing w:val="-4"/>
        </w:rPr>
        <w:t xml:space="preserve">The results of the market research </w:t>
      </w:r>
      <w:proofErr w:type="gramStart"/>
      <w:r w:rsidR="00226CF8">
        <w:rPr>
          <w:color w:val="000000"/>
          <w:spacing w:val="-4"/>
        </w:rPr>
        <w:t>shows</w:t>
      </w:r>
      <w:proofErr w:type="gramEnd"/>
      <w:r w:rsidR="00226CF8">
        <w:rPr>
          <w:color w:val="000000"/>
          <w:spacing w:val="-4"/>
        </w:rPr>
        <w:t xml:space="preserve"> that t</w:t>
      </w:r>
      <w:r w:rsidRPr="00BA4342">
        <w:rPr>
          <w:color w:val="000000"/>
          <w:spacing w:val="-4"/>
        </w:rPr>
        <w:t xml:space="preserve">here is a </w:t>
      </w:r>
      <w:r w:rsidRPr="00020460">
        <w:rPr>
          <w:b/>
          <w:bCs/>
          <w:color w:val="000000"/>
          <w:spacing w:val="-4"/>
        </w:rPr>
        <w:t>63% chance that the customers will like</w:t>
      </w:r>
      <w:r w:rsidRPr="00BA4342">
        <w:rPr>
          <w:color w:val="000000"/>
          <w:spacing w:val="-4"/>
        </w:rPr>
        <w:t xml:space="preserve"> the products and a </w:t>
      </w:r>
      <w:r w:rsidRPr="00020460">
        <w:rPr>
          <w:b/>
          <w:bCs/>
          <w:color w:val="000000"/>
          <w:spacing w:val="-4"/>
        </w:rPr>
        <w:t>37% chance that they won't</w:t>
      </w:r>
      <w:r w:rsidRPr="00BA4342">
        <w:rPr>
          <w:color w:val="000000"/>
          <w:spacing w:val="-4"/>
        </w:rPr>
        <w:t xml:space="preserve">. The payoff matrix and costs of the two plants are listed below. The company believes that </w:t>
      </w:r>
      <w:r w:rsidRPr="00020460">
        <w:rPr>
          <w:b/>
          <w:bCs/>
          <w:color w:val="000000"/>
          <w:spacing w:val="-4"/>
        </w:rPr>
        <w:t>if the survey is favorable there is a 92% chance that demand will be high</w:t>
      </w:r>
      <w:r w:rsidRPr="00BA4342">
        <w:rPr>
          <w:color w:val="000000"/>
          <w:spacing w:val="-4"/>
        </w:rPr>
        <w:t xml:space="preserve"> for the products. If the </w:t>
      </w:r>
      <w:r w:rsidRPr="00020460">
        <w:rPr>
          <w:b/>
          <w:bCs/>
          <w:color w:val="000000"/>
          <w:spacing w:val="-4"/>
        </w:rPr>
        <w:t>survey is unfavorable there is only a 30% chance that the demand will be high</w:t>
      </w:r>
      <w:r w:rsidRPr="00BA4342">
        <w:rPr>
          <w:color w:val="000000"/>
          <w:spacing w:val="-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63567" w:rsidRPr="00BA4342" w14:paraId="07070759" w14:textId="77777777" w:rsidTr="00A515F9">
        <w:tc>
          <w:tcPr>
            <w:tcW w:w="2310" w:type="dxa"/>
          </w:tcPr>
          <w:p w14:paraId="6E826B25" w14:textId="77777777" w:rsidR="00A63567" w:rsidRPr="00BA4342" w:rsidRDefault="00A63567" w:rsidP="00A515F9"/>
        </w:tc>
        <w:tc>
          <w:tcPr>
            <w:tcW w:w="4621" w:type="dxa"/>
            <w:gridSpan w:val="2"/>
          </w:tcPr>
          <w:p w14:paraId="1C555092" w14:textId="77777777" w:rsidR="00A63567" w:rsidRPr="00BA4342" w:rsidRDefault="00A63567" w:rsidP="00A515F9">
            <w:pPr>
              <w:jc w:val="center"/>
            </w:pPr>
            <w:r w:rsidRPr="00BA4342">
              <w:t>Demand</w:t>
            </w:r>
          </w:p>
        </w:tc>
        <w:tc>
          <w:tcPr>
            <w:tcW w:w="2311" w:type="dxa"/>
          </w:tcPr>
          <w:p w14:paraId="1000BAB2" w14:textId="77777777" w:rsidR="00A63567" w:rsidRPr="00BA4342" w:rsidRDefault="00A63567" w:rsidP="00A515F9"/>
        </w:tc>
      </w:tr>
      <w:tr w:rsidR="00A63567" w:rsidRPr="00BA4342" w14:paraId="3A2086DB" w14:textId="77777777" w:rsidTr="00A515F9">
        <w:tc>
          <w:tcPr>
            <w:tcW w:w="2310" w:type="dxa"/>
          </w:tcPr>
          <w:p w14:paraId="33B19C27" w14:textId="77777777" w:rsidR="00A63567" w:rsidRPr="00BA4342" w:rsidRDefault="00A63567" w:rsidP="00A515F9">
            <w:pPr>
              <w:jc w:val="center"/>
            </w:pPr>
            <w:r w:rsidRPr="00BA4342">
              <w:t>Factory Size</w:t>
            </w:r>
          </w:p>
        </w:tc>
        <w:tc>
          <w:tcPr>
            <w:tcW w:w="2310" w:type="dxa"/>
          </w:tcPr>
          <w:p w14:paraId="3FC04E33" w14:textId="77777777" w:rsidR="00A63567" w:rsidRPr="00BA4342" w:rsidRDefault="00A63567" w:rsidP="00A515F9">
            <w:pPr>
              <w:jc w:val="center"/>
            </w:pPr>
            <w:r w:rsidRPr="00BA4342">
              <w:t>High</w:t>
            </w:r>
          </w:p>
        </w:tc>
        <w:tc>
          <w:tcPr>
            <w:tcW w:w="2311" w:type="dxa"/>
          </w:tcPr>
          <w:p w14:paraId="4F84BFAF" w14:textId="77777777" w:rsidR="00A63567" w:rsidRPr="00BA4342" w:rsidRDefault="00A63567" w:rsidP="00A515F9">
            <w:pPr>
              <w:jc w:val="center"/>
            </w:pPr>
            <w:r w:rsidRPr="00BA4342">
              <w:t>Low</w:t>
            </w:r>
          </w:p>
        </w:tc>
        <w:tc>
          <w:tcPr>
            <w:tcW w:w="2311" w:type="dxa"/>
          </w:tcPr>
          <w:p w14:paraId="32BA8F84" w14:textId="77777777" w:rsidR="00A63567" w:rsidRPr="00BA4342" w:rsidRDefault="00A63567" w:rsidP="00A515F9">
            <w:pPr>
              <w:jc w:val="center"/>
            </w:pPr>
            <w:r w:rsidRPr="00BA4342">
              <w:t>Plant Cost ($mil)</w:t>
            </w:r>
          </w:p>
        </w:tc>
      </w:tr>
      <w:tr w:rsidR="00A63567" w:rsidRPr="00BA4342" w14:paraId="2D782C57" w14:textId="77777777" w:rsidTr="00A515F9">
        <w:tc>
          <w:tcPr>
            <w:tcW w:w="2310" w:type="dxa"/>
          </w:tcPr>
          <w:p w14:paraId="0CE2597A" w14:textId="77777777" w:rsidR="00A63567" w:rsidRPr="00BA4342" w:rsidRDefault="00A63567" w:rsidP="00A515F9">
            <w:pPr>
              <w:jc w:val="center"/>
            </w:pPr>
            <w:r w:rsidRPr="00BA4342">
              <w:t>Large</w:t>
            </w:r>
          </w:p>
        </w:tc>
        <w:tc>
          <w:tcPr>
            <w:tcW w:w="2310" w:type="dxa"/>
          </w:tcPr>
          <w:p w14:paraId="628F4F98" w14:textId="77777777" w:rsidR="00A63567" w:rsidRPr="00BA4342" w:rsidRDefault="00A63567" w:rsidP="00A515F9">
            <w:pPr>
              <w:jc w:val="center"/>
            </w:pPr>
            <w:r w:rsidRPr="00BA4342">
              <w:t>200</w:t>
            </w:r>
          </w:p>
        </w:tc>
        <w:tc>
          <w:tcPr>
            <w:tcW w:w="2311" w:type="dxa"/>
          </w:tcPr>
          <w:p w14:paraId="2EED75DA" w14:textId="77777777" w:rsidR="00A63567" w:rsidRPr="00BA4342" w:rsidRDefault="00A63567" w:rsidP="00A515F9">
            <w:pPr>
              <w:jc w:val="center"/>
            </w:pPr>
            <w:r w:rsidRPr="00BA4342">
              <w:t>85</w:t>
            </w:r>
          </w:p>
        </w:tc>
        <w:tc>
          <w:tcPr>
            <w:tcW w:w="2311" w:type="dxa"/>
          </w:tcPr>
          <w:p w14:paraId="66CEFACB" w14:textId="77777777" w:rsidR="00A63567" w:rsidRPr="00BA4342" w:rsidRDefault="00A63567" w:rsidP="00A515F9">
            <w:pPr>
              <w:jc w:val="center"/>
            </w:pPr>
            <w:r w:rsidRPr="00BA4342">
              <w:t>10</w:t>
            </w:r>
          </w:p>
        </w:tc>
      </w:tr>
      <w:tr w:rsidR="00A63567" w:rsidRPr="00BA4342" w14:paraId="78032BBC" w14:textId="77777777" w:rsidTr="00A515F9">
        <w:tc>
          <w:tcPr>
            <w:tcW w:w="2310" w:type="dxa"/>
          </w:tcPr>
          <w:p w14:paraId="7649E356" w14:textId="77777777" w:rsidR="00A63567" w:rsidRPr="00BA4342" w:rsidRDefault="00A63567" w:rsidP="00A515F9">
            <w:pPr>
              <w:jc w:val="center"/>
            </w:pPr>
            <w:r w:rsidRPr="00BA4342">
              <w:t>Small</w:t>
            </w:r>
          </w:p>
        </w:tc>
        <w:tc>
          <w:tcPr>
            <w:tcW w:w="2310" w:type="dxa"/>
          </w:tcPr>
          <w:p w14:paraId="0BA3635D" w14:textId="77777777" w:rsidR="00A63567" w:rsidRPr="00BA4342" w:rsidRDefault="00A63567" w:rsidP="00A515F9">
            <w:pPr>
              <w:jc w:val="center"/>
            </w:pPr>
            <w:r w:rsidRPr="00BA4342">
              <w:t>100</w:t>
            </w:r>
          </w:p>
        </w:tc>
        <w:tc>
          <w:tcPr>
            <w:tcW w:w="2311" w:type="dxa"/>
          </w:tcPr>
          <w:p w14:paraId="1627A9D9" w14:textId="77777777" w:rsidR="00A63567" w:rsidRPr="00BA4342" w:rsidRDefault="00A63567" w:rsidP="00A515F9">
            <w:pPr>
              <w:jc w:val="center"/>
            </w:pPr>
            <w:r w:rsidRPr="00BA4342">
              <w:t>95</w:t>
            </w:r>
          </w:p>
        </w:tc>
        <w:tc>
          <w:tcPr>
            <w:tcW w:w="2311" w:type="dxa"/>
          </w:tcPr>
          <w:p w14:paraId="0AABB31E" w14:textId="77777777" w:rsidR="00A63567" w:rsidRPr="00BA4342" w:rsidRDefault="00A63567" w:rsidP="00A515F9">
            <w:pPr>
              <w:jc w:val="center"/>
            </w:pPr>
            <w:r w:rsidRPr="00BA4342">
              <w:t>2</w:t>
            </w:r>
          </w:p>
        </w:tc>
      </w:tr>
    </w:tbl>
    <w:p w14:paraId="2CB1C116" w14:textId="77777777" w:rsidR="00A63567" w:rsidRPr="00BA4342" w:rsidRDefault="00A63567" w:rsidP="00A63567"/>
    <w:p w14:paraId="3A493126" w14:textId="77777777" w:rsidR="00BD18A8" w:rsidRDefault="00226CF8" w:rsidP="00BD18A8">
      <w:pPr>
        <w:ind w:left="360"/>
        <w:contextualSpacing/>
        <w:jc w:val="both"/>
        <w:rPr>
          <w:color w:val="000000"/>
        </w:rPr>
      </w:pPr>
      <w:r>
        <w:rPr>
          <w:color w:val="000000"/>
        </w:rPr>
        <w:t>Use Tree Plan to d</w:t>
      </w:r>
      <w:r w:rsidR="00BD18A8" w:rsidRPr="00AB60A5">
        <w:rPr>
          <w:color w:val="000000"/>
        </w:rPr>
        <w:t>raw the</w:t>
      </w:r>
      <w:r w:rsidR="00BD18A8">
        <w:rPr>
          <w:color w:val="000000"/>
        </w:rPr>
        <w:t xml:space="preserve"> decision tree to derive the optimum decision</w:t>
      </w:r>
      <w:r w:rsidR="00672621">
        <w:rPr>
          <w:color w:val="000000"/>
        </w:rPr>
        <w:t xml:space="preserve"> using expected value approach.</w:t>
      </w:r>
    </w:p>
    <w:p w14:paraId="13C5BD9A" w14:textId="77777777" w:rsidR="00020460" w:rsidRDefault="00020460" w:rsidP="00BD18A8">
      <w:pPr>
        <w:ind w:left="360"/>
        <w:contextualSpacing/>
        <w:jc w:val="both"/>
        <w:rPr>
          <w:color w:val="000000"/>
        </w:rPr>
      </w:pPr>
    </w:p>
    <w:p w14:paraId="4BB2F971" w14:textId="3F2C59D7" w:rsidR="00020460" w:rsidRDefault="00020460" w:rsidP="00BD18A8">
      <w:pPr>
        <w:ind w:left="360"/>
        <w:contextualSpacing/>
        <w:jc w:val="both"/>
        <w:rPr>
          <w:color w:val="000000"/>
        </w:rPr>
      </w:pPr>
      <w:r>
        <w:rPr>
          <w:color w:val="000000"/>
        </w:rPr>
        <w:t>Give:</w:t>
      </w:r>
    </w:p>
    <w:p w14:paraId="09C186A0" w14:textId="68836DBA" w:rsidR="00020460" w:rsidRDefault="00020460" w:rsidP="00020460">
      <w:pPr>
        <w:ind w:left="360"/>
        <w:contextualSpacing/>
        <w:jc w:val="both"/>
        <w:rPr>
          <w:color w:val="000000"/>
        </w:rPr>
      </w:pP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 xml:space="preserve">Favorable Report) = </w:t>
      </w:r>
      <w:r w:rsidR="00B4402A">
        <w:rPr>
          <w:color w:val="000000"/>
        </w:rPr>
        <w:t>0.63</w:t>
      </w:r>
    </w:p>
    <w:p w14:paraId="4C88ADE0" w14:textId="4059A710" w:rsidR="00020460" w:rsidRDefault="00020460" w:rsidP="00020460">
      <w:pPr>
        <w:ind w:left="360"/>
        <w:contextualSpacing/>
        <w:jc w:val="both"/>
        <w:rPr>
          <w:color w:val="000000"/>
        </w:rPr>
      </w:pP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000000"/>
        </w:rPr>
        <w:t>Unfavourable</w:t>
      </w:r>
      <w:proofErr w:type="spellEnd"/>
      <w:r>
        <w:rPr>
          <w:color w:val="000000"/>
        </w:rPr>
        <w:t xml:space="preserve"> Report) = </w:t>
      </w:r>
      <w:r w:rsidR="00B4402A">
        <w:rPr>
          <w:color w:val="000000"/>
        </w:rPr>
        <w:t>0.37</w:t>
      </w:r>
    </w:p>
    <w:p w14:paraId="3B6ED340" w14:textId="4A49AF26" w:rsidR="00020460" w:rsidRDefault="00020460" w:rsidP="00020460">
      <w:pPr>
        <w:ind w:left="360"/>
        <w:contextualSpacing/>
        <w:jc w:val="both"/>
        <w:rPr>
          <w:color w:val="000000"/>
        </w:rPr>
      </w:pP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 xml:space="preserve">High Demand | </w:t>
      </w:r>
      <w:proofErr w:type="spellStart"/>
      <w:r>
        <w:rPr>
          <w:color w:val="000000"/>
        </w:rPr>
        <w:t>Favourable</w:t>
      </w:r>
      <w:proofErr w:type="spellEnd"/>
      <w:r>
        <w:rPr>
          <w:color w:val="000000"/>
        </w:rPr>
        <w:t xml:space="preserve"> report) =</w:t>
      </w:r>
      <w:r w:rsidR="00B4402A">
        <w:rPr>
          <w:color w:val="000000"/>
        </w:rPr>
        <w:t xml:space="preserve"> 0.92</w:t>
      </w:r>
    </w:p>
    <w:p w14:paraId="387E87CD" w14:textId="43A1A5CE" w:rsidR="00020460" w:rsidRDefault="00020460" w:rsidP="00020460">
      <w:pPr>
        <w:ind w:left="360"/>
        <w:contextualSpacing/>
        <w:jc w:val="both"/>
        <w:rPr>
          <w:color w:val="000000"/>
        </w:rPr>
      </w:pP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 xml:space="preserve">High Demand | </w:t>
      </w:r>
      <w:proofErr w:type="spellStart"/>
      <w:r>
        <w:rPr>
          <w:color w:val="000000"/>
        </w:rPr>
        <w:t>Unffavourable</w:t>
      </w:r>
      <w:proofErr w:type="spellEnd"/>
      <w:r>
        <w:rPr>
          <w:color w:val="000000"/>
        </w:rPr>
        <w:t xml:space="preserve"> Report) =</w:t>
      </w:r>
      <w:r w:rsidR="00B4402A">
        <w:rPr>
          <w:color w:val="000000"/>
        </w:rPr>
        <w:t xml:space="preserve"> 0.08</w:t>
      </w:r>
    </w:p>
    <w:p w14:paraId="0D5B2B22" w14:textId="77777777" w:rsidR="00020460" w:rsidRDefault="00020460" w:rsidP="00020460">
      <w:pPr>
        <w:ind w:left="360"/>
        <w:contextualSpacing/>
        <w:jc w:val="both"/>
        <w:rPr>
          <w:color w:val="000000"/>
        </w:rPr>
      </w:pPr>
    </w:p>
    <w:p w14:paraId="75FF0E57" w14:textId="67F978DE" w:rsidR="00020460" w:rsidRDefault="00020460" w:rsidP="00020460">
      <w:pPr>
        <w:ind w:left="360"/>
        <w:contextualSpacing/>
        <w:jc w:val="both"/>
        <w:rPr>
          <w:color w:val="000000"/>
        </w:rPr>
      </w:pPr>
      <w:r>
        <w:rPr>
          <w:color w:val="000000"/>
        </w:rPr>
        <w:t>Can we find the following?</w:t>
      </w:r>
    </w:p>
    <w:p w14:paraId="2C754EEB" w14:textId="4A33F2EF" w:rsidR="00020460" w:rsidRDefault="00020460" w:rsidP="00020460">
      <w:pPr>
        <w:ind w:left="360"/>
        <w:contextualSpacing/>
        <w:jc w:val="both"/>
        <w:rPr>
          <w:color w:val="000000"/>
        </w:rPr>
      </w:pP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 xml:space="preserve">Low Demand | </w:t>
      </w:r>
      <w:proofErr w:type="spellStart"/>
      <w:r>
        <w:rPr>
          <w:color w:val="000000"/>
        </w:rPr>
        <w:t>Favourable</w:t>
      </w:r>
      <w:proofErr w:type="spellEnd"/>
      <w:r>
        <w:rPr>
          <w:color w:val="000000"/>
        </w:rPr>
        <w:t xml:space="preserve">) = </w:t>
      </w:r>
    </w:p>
    <w:p w14:paraId="5F2CD34F" w14:textId="682281C5" w:rsidR="00020460" w:rsidRDefault="00020460" w:rsidP="00020460">
      <w:pPr>
        <w:ind w:left="360"/>
        <w:contextualSpacing/>
        <w:jc w:val="both"/>
        <w:rPr>
          <w:color w:val="000000"/>
        </w:rPr>
      </w:pP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 xml:space="preserve">Low Demand | </w:t>
      </w:r>
      <w:proofErr w:type="spellStart"/>
      <w:r>
        <w:rPr>
          <w:color w:val="000000"/>
        </w:rPr>
        <w:t>Unfavourable</w:t>
      </w:r>
      <w:proofErr w:type="spellEnd"/>
      <w:r>
        <w:rPr>
          <w:color w:val="000000"/>
        </w:rPr>
        <w:t xml:space="preserve"> Report) = </w:t>
      </w:r>
    </w:p>
    <w:p w14:paraId="6F5CA58A" w14:textId="77777777" w:rsidR="00020460" w:rsidRDefault="00020460" w:rsidP="00020460">
      <w:pPr>
        <w:ind w:left="360"/>
        <w:contextualSpacing/>
        <w:jc w:val="both"/>
        <w:rPr>
          <w:color w:val="000000"/>
        </w:rPr>
      </w:pPr>
    </w:p>
    <w:p w14:paraId="6DFFC7A8" w14:textId="33F42C4E" w:rsidR="00020460" w:rsidRDefault="00020460" w:rsidP="00020460">
      <w:pPr>
        <w:ind w:left="360"/>
        <w:contextualSpacing/>
        <w:jc w:val="both"/>
        <w:rPr>
          <w:color w:val="000000"/>
        </w:rPr>
      </w:pPr>
      <w:r>
        <w:rPr>
          <w:color w:val="000000"/>
        </w:rPr>
        <w:t>Draw Dec Tree</w:t>
      </w:r>
    </w:p>
    <w:p w14:paraId="7BAC1282" w14:textId="77777777" w:rsidR="00020460" w:rsidRDefault="00020460" w:rsidP="00020460">
      <w:pPr>
        <w:ind w:left="360"/>
        <w:contextualSpacing/>
        <w:jc w:val="both"/>
        <w:rPr>
          <w:color w:val="000000"/>
        </w:rPr>
      </w:pPr>
    </w:p>
    <w:p w14:paraId="5645E4AD" w14:textId="129CA163" w:rsidR="00020460" w:rsidRPr="00020460" w:rsidRDefault="00020460" w:rsidP="00020460">
      <w:pPr>
        <w:ind w:left="360"/>
        <w:contextualSpacing/>
        <w:jc w:val="both"/>
        <w:rPr>
          <w:color w:val="000000"/>
        </w:rPr>
      </w:pPr>
      <w:r>
        <w:rPr>
          <w:color w:val="000000"/>
        </w:rPr>
        <w:t xml:space="preserve">Recommendation: To build </w:t>
      </w:r>
      <w:proofErr w:type="gramStart"/>
      <w:r>
        <w:rPr>
          <w:color w:val="000000"/>
        </w:rPr>
        <w:t>large</w:t>
      </w:r>
      <w:proofErr w:type="gramEnd"/>
      <w:r>
        <w:rPr>
          <w:color w:val="000000"/>
        </w:rPr>
        <w:t xml:space="preserve"> plant.</w:t>
      </w:r>
    </w:p>
    <w:p w14:paraId="24EF5593" w14:textId="53A0CAC2" w:rsidR="00355292" w:rsidRDefault="00355292">
      <w:pPr>
        <w:rPr>
          <w:lang w:val="en-GB"/>
        </w:rPr>
      </w:pPr>
      <w:r>
        <w:rPr>
          <w:lang w:val="en-GB"/>
        </w:rPr>
        <w:br w:type="page"/>
      </w:r>
    </w:p>
    <w:p w14:paraId="5A8F458C" w14:textId="77777777" w:rsidR="00A63567" w:rsidRPr="00BD18A8" w:rsidRDefault="00A63567" w:rsidP="00A63567">
      <w:pPr>
        <w:pStyle w:val="ListParagraph"/>
        <w:ind w:left="360"/>
        <w:rPr>
          <w:lang w:val="en-GB"/>
        </w:rPr>
      </w:pPr>
    </w:p>
    <w:p w14:paraId="0CB2A8EB" w14:textId="77777777" w:rsidR="00A63567" w:rsidRPr="00447553" w:rsidRDefault="00A63567" w:rsidP="00A63567">
      <w:pPr>
        <w:pStyle w:val="ListParagraph"/>
        <w:ind w:left="360"/>
      </w:pPr>
    </w:p>
    <w:p w14:paraId="3D0701E8" w14:textId="77777777" w:rsidR="00354995" w:rsidRPr="00AB60A5" w:rsidRDefault="00A63567" w:rsidP="00354995">
      <w:pPr>
        <w:pStyle w:val="ListParagraph"/>
        <w:numPr>
          <w:ilvl w:val="0"/>
          <w:numId w:val="20"/>
        </w:numPr>
        <w:spacing w:after="200" w:line="276" w:lineRule="auto"/>
        <w:contextualSpacing/>
        <w:jc w:val="both"/>
      </w:pPr>
      <w:r w:rsidRPr="00447553">
        <w:t xml:space="preserve">An investor is considering 4 investments, A, B, C, D. The payoff </w:t>
      </w:r>
      <w:r w:rsidR="00B55992" w:rsidRPr="00447553">
        <w:t>(in thousands of $)</w:t>
      </w:r>
      <w:r w:rsidR="00B55992">
        <w:rPr>
          <w:color w:val="000000"/>
        </w:rPr>
        <w:t xml:space="preserve"> </w:t>
      </w:r>
      <w:r w:rsidRPr="00AB60A5">
        <w:rPr>
          <w:color w:val="000000"/>
        </w:rPr>
        <w:t xml:space="preserve">from each investment </w:t>
      </w:r>
      <w:r>
        <w:rPr>
          <w:color w:val="000000"/>
        </w:rPr>
        <w:t>a</w:t>
      </w:r>
      <w:r w:rsidRPr="00AB60A5">
        <w:rPr>
          <w:color w:val="000000"/>
        </w:rPr>
        <w:t>s a function of the economic climate over the next 2 years</w:t>
      </w:r>
      <w:r>
        <w:rPr>
          <w:color w:val="000000"/>
        </w:rPr>
        <w:t xml:space="preserve"> is shown below</w:t>
      </w:r>
      <w:r w:rsidRPr="00AB60A5">
        <w:rPr>
          <w:color w:val="000000"/>
        </w:rPr>
        <w:t xml:space="preserve">. The economy can </w:t>
      </w:r>
      <w:r>
        <w:rPr>
          <w:color w:val="000000"/>
        </w:rPr>
        <w:t xml:space="preserve">be </w:t>
      </w:r>
      <w:r w:rsidRPr="00AB60A5">
        <w:rPr>
          <w:color w:val="000000"/>
        </w:rPr>
        <w:t>expand</w:t>
      </w:r>
      <w:r>
        <w:rPr>
          <w:color w:val="000000"/>
        </w:rPr>
        <w:t>ing</w:t>
      </w:r>
      <w:r w:rsidRPr="00AB60A5">
        <w:rPr>
          <w:color w:val="000000"/>
        </w:rPr>
        <w:t xml:space="preserve"> or declin</w:t>
      </w:r>
      <w:r>
        <w:rPr>
          <w:color w:val="000000"/>
        </w:rPr>
        <w:t>ing</w:t>
      </w:r>
      <w:r w:rsidRPr="00AB60A5">
        <w:rPr>
          <w:color w:val="000000"/>
        </w:rPr>
        <w:t>.</w:t>
      </w:r>
      <w:r>
        <w:rPr>
          <w:color w:val="000000"/>
        </w:rPr>
        <w:t xml:space="preserve"> </w:t>
      </w:r>
      <w:r w:rsidRPr="00AB60A5">
        <w:rPr>
          <w:color w:val="000000"/>
        </w:rPr>
        <w:t xml:space="preserve">The investor has estimated the probability of a declining economy at 25% and an expanding economy at 75%.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A63567" w:rsidRPr="00BA4342" w14:paraId="60CF7A98" w14:textId="77777777" w:rsidTr="00A515F9">
        <w:tc>
          <w:tcPr>
            <w:tcW w:w="2310" w:type="dxa"/>
          </w:tcPr>
          <w:p w14:paraId="50E10682" w14:textId="77777777" w:rsidR="00A63567" w:rsidRPr="00BA4342" w:rsidRDefault="00A63567" w:rsidP="00A515F9"/>
        </w:tc>
        <w:tc>
          <w:tcPr>
            <w:tcW w:w="4621" w:type="dxa"/>
            <w:gridSpan w:val="2"/>
          </w:tcPr>
          <w:p w14:paraId="63C39246" w14:textId="77777777" w:rsidR="00A63567" w:rsidRPr="00BA4342" w:rsidRDefault="00A63567" w:rsidP="00A515F9">
            <w:pPr>
              <w:jc w:val="center"/>
            </w:pPr>
            <w:r>
              <w:t xml:space="preserve">Economy </w:t>
            </w:r>
          </w:p>
        </w:tc>
      </w:tr>
      <w:tr w:rsidR="00A63567" w:rsidRPr="00BA4342" w14:paraId="1D41D5E7" w14:textId="77777777" w:rsidTr="00A515F9">
        <w:tc>
          <w:tcPr>
            <w:tcW w:w="2310" w:type="dxa"/>
          </w:tcPr>
          <w:p w14:paraId="129EFA07" w14:textId="77777777" w:rsidR="00A63567" w:rsidRPr="00BA4342" w:rsidRDefault="00A63567" w:rsidP="00A515F9">
            <w:pPr>
              <w:jc w:val="center"/>
            </w:pPr>
            <w:r>
              <w:t>Investment</w:t>
            </w:r>
          </w:p>
        </w:tc>
        <w:tc>
          <w:tcPr>
            <w:tcW w:w="2310" w:type="dxa"/>
          </w:tcPr>
          <w:p w14:paraId="77EAAC17" w14:textId="77777777" w:rsidR="00A63567" w:rsidRPr="00BA4342" w:rsidRDefault="00B90A48" w:rsidP="00A515F9">
            <w:pPr>
              <w:jc w:val="center"/>
            </w:pPr>
            <w:r>
              <w:t>s</w:t>
            </w:r>
            <w:r w:rsidRPr="00B90A48">
              <w:rPr>
                <w:vertAlign w:val="subscript"/>
              </w:rPr>
              <w:t>1</w:t>
            </w:r>
            <w:r>
              <w:t xml:space="preserve">: </w:t>
            </w:r>
            <w:r w:rsidR="00A63567">
              <w:t>Expand</w:t>
            </w:r>
          </w:p>
        </w:tc>
        <w:tc>
          <w:tcPr>
            <w:tcW w:w="2311" w:type="dxa"/>
          </w:tcPr>
          <w:p w14:paraId="00D8EE7D" w14:textId="77777777" w:rsidR="00A63567" w:rsidRPr="00BA4342" w:rsidRDefault="00B90A48" w:rsidP="00A515F9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  <w:r>
              <w:t xml:space="preserve">: </w:t>
            </w:r>
            <w:r w:rsidR="00A63567">
              <w:t>Decline</w:t>
            </w:r>
          </w:p>
        </w:tc>
      </w:tr>
      <w:tr w:rsidR="00A63567" w:rsidRPr="00BA4342" w14:paraId="4DA7D470" w14:textId="77777777" w:rsidTr="00A515F9">
        <w:tc>
          <w:tcPr>
            <w:tcW w:w="2310" w:type="dxa"/>
          </w:tcPr>
          <w:p w14:paraId="01B7C402" w14:textId="77777777" w:rsidR="00A63567" w:rsidRPr="00BA4342" w:rsidRDefault="00A63567" w:rsidP="00A515F9"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 w14:paraId="01E72B7A" w14:textId="77777777" w:rsidR="00A63567" w:rsidRPr="00BA4342" w:rsidRDefault="00A63567" w:rsidP="00A515F9">
            <w:pPr>
              <w:jc w:val="center"/>
            </w:pPr>
            <w:r>
              <w:t>40</w:t>
            </w:r>
          </w:p>
        </w:tc>
        <w:tc>
          <w:tcPr>
            <w:tcW w:w="2311" w:type="dxa"/>
          </w:tcPr>
          <w:p w14:paraId="1C7B9FA2" w14:textId="77777777" w:rsidR="00A63567" w:rsidRPr="00BA4342" w:rsidRDefault="00A63567" w:rsidP="00A515F9">
            <w:pPr>
              <w:jc w:val="center"/>
            </w:pPr>
            <w:r>
              <w:t>30</w:t>
            </w:r>
          </w:p>
        </w:tc>
      </w:tr>
      <w:tr w:rsidR="00A63567" w:rsidRPr="00BA4342" w14:paraId="02E10E10" w14:textId="77777777" w:rsidTr="00A515F9">
        <w:tc>
          <w:tcPr>
            <w:tcW w:w="2310" w:type="dxa"/>
          </w:tcPr>
          <w:p w14:paraId="3A8DAB49" w14:textId="77777777" w:rsidR="00A63567" w:rsidRPr="00BA4342" w:rsidRDefault="00A63567" w:rsidP="00A515F9"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 w14:paraId="67F0E28A" w14:textId="77777777" w:rsidR="00A63567" w:rsidRPr="00BA4342" w:rsidRDefault="00A63567" w:rsidP="00A515F9">
            <w:pPr>
              <w:jc w:val="center"/>
            </w:pPr>
            <w:r>
              <w:t>35</w:t>
            </w:r>
          </w:p>
        </w:tc>
        <w:tc>
          <w:tcPr>
            <w:tcW w:w="2311" w:type="dxa"/>
          </w:tcPr>
          <w:p w14:paraId="1F2FABDD" w14:textId="77777777" w:rsidR="00A63567" w:rsidRPr="00BA4342" w:rsidRDefault="00A63567" w:rsidP="00A515F9">
            <w:pPr>
              <w:jc w:val="center"/>
            </w:pPr>
            <w:r>
              <w:t>45</w:t>
            </w:r>
          </w:p>
        </w:tc>
      </w:tr>
      <w:tr w:rsidR="00A63567" w:rsidRPr="00BA4342" w14:paraId="5FD2BC78" w14:textId="77777777" w:rsidTr="00A515F9">
        <w:tc>
          <w:tcPr>
            <w:tcW w:w="2310" w:type="dxa"/>
          </w:tcPr>
          <w:p w14:paraId="0EE527F3" w14:textId="77777777" w:rsidR="00A63567" w:rsidRPr="00BA4342" w:rsidRDefault="00A63567" w:rsidP="00A515F9">
            <w:pPr>
              <w:jc w:val="center"/>
            </w:pPr>
            <w:r>
              <w:t>C</w:t>
            </w:r>
          </w:p>
        </w:tc>
        <w:tc>
          <w:tcPr>
            <w:tcW w:w="2310" w:type="dxa"/>
          </w:tcPr>
          <w:p w14:paraId="083A483C" w14:textId="77777777" w:rsidR="00A63567" w:rsidRPr="00BA4342" w:rsidRDefault="005851DE" w:rsidP="00A515F9">
            <w:pPr>
              <w:jc w:val="center"/>
            </w:pPr>
            <w:r>
              <w:t>45</w:t>
            </w:r>
          </w:p>
        </w:tc>
        <w:tc>
          <w:tcPr>
            <w:tcW w:w="2311" w:type="dxa"/>
          </w:tcPr>
          <w:p w14:paraId="3EF1DDB2" w14:textId="77777777" w:rsidR="00A63567" w:rsidRPr="00BA4342" w:rsidRDefault="00A63567" w:rsidP="00A515F9">
            <w:pPr>
              <w:jc w:val="center"/>
            </w:pPr>
            <w:r>
              <w:t>30</w:t>
            </w:r>
          </w:p>
        </w:tc>
      </w:tr>
      <w:tr w:rsidR="00A63567" w:rsidRPr="00BA4342" w14:paraId="61F6EE4A" w14:textId="77777777" w:rsidTr="00A515F9">
        <w:tc>
          <w:tcPr>
            <w:tcW w:w="2310" w:type="dxa"/>
          </w:tcPr>
          <w:p w14:paraId="32953A63" w14:textId="77777777" w:rsidR="00A63567" w:rsidRPr="00BA4342" w:rsidRDefault="00A63567" w:rsidP="00A515F9">
            <w:pPr>
              <w:jc w:val="center"/>
            </w:pPr>
            <w:r>
              <w:t>D</w:t>
            </w:r>
          </w:p>
        </w:tc>
        <w:tc>
          <w:tcPr>
            <w:tcW w:w="2310" w:type="dxa"/>
          </w:tcPr>
          <w:p w14:paraId="21EDA5EF" w14:textId="77777777" w:rsidR="00A63567" w:rsidRPr="00BA4342" w:rsidRDefault="00A63567" w:rsidP="00A515F9">
            <w:pPr>
              <w:jc w:val="center"/>
            </w:pPr>
            <w:r>
              <w:t>35</w:t>
            </w:r>
          </w:p>
        </w:tc>
        <w:tc>
          <w:tcPr>
            <w:tcW w:w="2311" w:type="dxa"/>
          </w:tcPr>
          <w:p w14:paraId="35037D9E" w14:textId="77777777" w:rsidR="00A63567" w:rsidRPr="00BA4342" w:rsidRDefault="00A63567" w:rsidP="00A515F9">
            <w:pPr>
              <w:jc w:val="center"/>
            </w:pPr>
            <w:r>
              <w:t>40</w:t>
            </w:r>
          </w:p>
        </w:tc>
      </w:tr>
    </w:tbl>
    <w:p w14:paraId="59206931" w14:textId="77777777" w:rsidR="00A63567" w:rsidRDefault="00A63567" w:rsidP="00A63567">
      <w:pPr>
        <w:pStyle w:val="ListParagraph"/>
        <w:ind w:left="360"/>
        <w:rPr>
          <w:color w:val="000000"/>
        </w:rPr>
      </w:pPr>
    </w:p>
    <w:p w14:paraId="4B70749C" w14:textId="77777777" w:rsidR="00142863" w:rsidRDefault="00A63567" w:rsidP="00354995">
      <w:pPr>
        <w:ind w:firstLine="360"/>
        <w:contextualSpacing/>
        <w:jc w:val="both"/>
        <w:rPr>
          <w:color w:val="000000"/>
        </w:rPr>
      </w:pPr>
      <w:r w:rsidRPr="00354995">
        <w:rPr>
          <w:color w:val="000000"/>
        </w:rPr>
        <w:t xml:space="preserve">Draw the decision tree </w:t>
      </w:r>
      <w:r w:rsidR="00BD18A8" w:rsidRPr="00354995">
        <w:rPr>
          <w:color w:val="000000"/>
        </w:rPr>
        <w:t>to</w:t>
      </w:r>
      <w:r w:rsidRPr="00354995">
        <w:rPr>
          <w:color w:val="000000"/>
        </w:rPr>
        <w:t xml:space="preserve"> derive the optimum decision</w:t>
      </w:r>
      <w:r w:rsidR="00672621" w:rsidRPr="00354995">
        <w:rPr>
          <w:color w:val="000000"/>
        </w:rPr>
        <w:t xml:space="preserve"> using expected value approach.</w:t>
      </w:r>
    </w:p>
    <w:p w14:paraId="6FBF2626" w14:textId="77777777" w:rsidR="00000C01" w:rsidRDefault="00000C01" w:rsidP="00354995">
      <w:pPr>
        <w:ind w:firstLine="360"/>
        <w:contextualSpacing/>
        <w:jc w:val="both"/>
        <w:rPr>
          <w:color w:val="000000"/>
        </w:rPr>
      </w:pPr>
    </w:p>
    <w:p w14:paraId="171FC278" w14:textId="7BC42466" w:rsidR="00000C01" w:rsidRDefault="00000C01" w:rsidP="00000C01">
      <w:pPr>
        <w:ind w:firstLine="360"/>
        <w:contextualSpacing/>
        <w:jc w:val="both"/>
        <w:rPr>
          <w:color w:val="000000"/>
        </w:rPr>
      </w:pPr>
      <w:r w:rsidRPr="00000C01">
        <w:rPr>
          <w:color w:val="000000"/>
          <w:highlight w:val="yellow"/>
        </w:rPr>
        <w:t>Invest in C.</w:t>
      </w:r>
    </w:p>
    <w:p w14:paraId="7FFB10F5" w14:textId="77777777" w:rsidR="00000C01" w:rsidRDefault="00000C01" w:rsidP="00000C01">
      <w:pPr>
        <w:ind w:firstLine="360"/>
        <w:contextualSpacing/>
        <w:jc w:val="both"/>
        <w:rPr>
          <w:color w:val="000000"/>
        </w:rPr>
      </w:pPr>
    </w:p>
    <w:p w14:paraId="236BF785" w14:textId="77777777" w:rsidR="00000C01" w:rsidRPr="00000C01" w:rsidRDefault="00000C01" w:rsidP="00000C01">
      <w:pPr>
        <w:ind w:firstLine="360"/>
        <w:contextualSpacing/>
        <w:jc w:val="both"/>
        <w:rPr>
          <w:color w:val="000000"/>
        </w:rPr>
      </w:pPr>
    </w:p>
    <w:p w14:paraId="34366F85" w14:textId="456BFA3B" w:rsidR="00355292" w:rsidRDefault="00355292">
      <w:pPr>
        <w:rPr>
          <w:lang w:val="en-GB"/>
        </w:rPr>
      </w:pPr>
      <w:r>
        <w:rPr>
          <w:lang w:val="en-GB"/>
        </w:rPr>
        <w:br w:type="page"/>
      </w:r>
    </w:p>
    <w:p w14:paraId="5A6B7243" w14:textId="77777777" w:rsidR="00354995" w:rsidRDefault="00354995" w:rsidP="00354995">
      <w:pPr>
        <w:contextualSpacing/>
        <w:jc w:val="both"/>
        <w:rPr>
          <w:lang w:val="en-GB"/>
        </w:rPr>
      </w:pPr>
    </w:p>
    <w:p w14:paraId="39FE251D" w14:textId="77777777" w:rsidR="00355292" w:rsidRPr="00355292" w:rsidRDefault="00354995" w:rsidP="00355292">
      <w:pPr>
        <w:pStyle w:val="ListParagraph"/>
        <w:numPr>
          <w:ilvl w:val="0"/>
          <w:numId w:val="20"/>
        </w:numPr>
        <w:contextualSpacing/>
        <w:jc w:val="both"/>
        <w:rPr>
          <w:color w:val="000000"/>
          <w:lang w:eastAsia="zh-CN"/>
        </w:rPr>
      </w:pPr>
      <w:r w:rsidRPr="005A0A9A">
        <w:rPr>
          <w:lang w:val="en-GB"/>
        </w:rPr>
        <w:t>Based on the scenario given in Q2, consider now that a</w:t>
      </w:r>
      <w:r w:rsidR="00B90A48" w:rsidRPr="005A0A9A">
        <w:rPr>
          <w:color w:val="000000"/>
        </w:rPr>
        <w:t xml:space="preserve"> market study of the </w:t>
      </w:r>
      <w:r w:rsidR="00251168">
        <w:rPr>
          <w:color w:val="000000"/>
        </w:rPr>
        <w:t>stock market</w:t>
      </w:r>
      <w:r w:rsidR="00B90A48" w:rsidRPr="005A0A9A">
        <w:rPr>
          <w:color w:val="000000"/>
        </w:rPr>
        <w:t xml:space="preserve"> is expected to report either a favorable (</w:t>
      </w:r>
      <w:r w:rsidR="00B90A48" w:rsidRPr="005A0A9A">
        <w:rPr>
          <w:i/>
          <w:color w:val="000000"/>
        </w:rPr>
        <w:t>F</w:t>
      </w:r>
      <w:r w:rsidR="00B90A48" w:rsidRPr="005A0A9A">
        <w:rPr>
          <w:color w:val="000000"/>
        </w:rPr>
        <w:t>) or unfavorable (</w:t>
      </w:r>
      <w:r w:rsidR="00B90A48" w:rsidRPr="005A0A9A">
        <w:rPr>
          <w:i/>
          <w:color w:val="000000"/>
        </w:rPr>
        <w:t>U</w:t>
      </w:r>
      <w:r w:rsidR="00B90A48" w:rsidRPr="005A0A9A">
        <w:rPr>
          <w:color w:val="000000"/>
        </w:rPr>
        <w:t>) condition. The relevant conditional probabilities are as follows:</w:t>
      </w:r>
      <w:r w:rsidR="00B90A48" w:rsidRPr="005A0A9A">
        <w:rPr>
          <w:lang w:val="en-GB"/>
        </w:rPr>
        <w:t xml:space="preserve"> </w:t>
      </w:r>
      <w:proofErr w:type="gramStart"/>
      <w:r w:rsidR="00B90A48" w:rsidRPr="005A0A9A">
        <w:rPr>
          <w:lang w:val="en-GB"/>
        </w:rPr>
        <w:t>P(</w:t>
      </w:r>
      <w:proofErr w:type="gramEnd"/>
      <w:r w:rsidR="00B90A48" w:rsidRPr="005A0A9A">
        <w:rPr>
          <w:i/>
          <w:lang w:val="en-GB"/>
        </w:rPr>
        <w:t>F</w:t>
      </w:r>
      <w:r w:rsidR="00B90A48" w:rsidRPr="005A0A9A">
        <w:rPr>
          <w:lang w:val="en-GB"/>
        </w:rPr>
        <w:t xml:space="preserve"> | </w:t>
      </w:r>
      <w:r w:rsidR="00B90A48">
        <w:t>s</w:t>
      </w:r>
      <w:r w:rsidR="00B90A48" w:rsidRPr="005A0A9A">
        <w:rPr>
          <w:vertAlign w:val="subscript"/>
        </w:rPr>
        <w:t>1</w:t>
      </w:r>
      <w:r w:rsidR="00B90A48" w:rsidRPr="005A0A9A">
        <w:rPr>
          <w:lang w:val="en-GB"/>
        </w:rPr>
        <w:t>) = 0.</w:t>
      </w:r>
      <w:r w:rsidR="00540C2D" w:rsidRPr="005A0A9A">
        <w:rPr>
          <w:lang w:val="en-GB"/>
        </w:rPr>
        <w:t>70</w:t>
      </w:r>
      <w:r w:rsidR="00B90A48" w:rsidRPr="005A0A9A">
        <w:rPr>
          <w:lang w:val="en-GB"/>
        </w:rPr>
        <w:t>, and P(</w:t>
      </w:r>
      <w:r w:rsidR="00B90A48" w:rsidRPr="005A0A9A">
        <w:rPr>
          <w:i/>
          <w:lang w:val="en-GB"/>
        </w:rPr>
        <w:t>U</w:t>
      </w:r>
      <w:r w:rsidR="00B90A48" w:rsidRPr="005A0A9A">
        <w:rPr>
          <w:lang w:val="en-GB"/>
        </w:rPr>
        <w:t xml:space="preserve"> | </w:t>
      </w:r>
      <w:r w:rsidR="00B90A48">
        <w:t>s</w:t>
      </w:r>
      <w:r w:rsidR="00B90A48" w:rsidRPr="005A0A9A">
        <w:rPr>
          <w:vertAlign w:val="subscript"/>
        </w:rPr>
        <w:t>2</w:t>
      </w:r>
      <w:r w:rsidR="00B90A48" w:rsidRPr="005A0A9A">
        <w:rPr>
          <w:lang w:val="en-GB"/>
        </w:rPr>
        <w:t>) = 0.</w:t>
      </w:r>
      <w:r w:rsidR="005851DE" w:rsidRPr="005A0A9A">
        <w:rPr>
          <w:lang w:val="en-GB"/>
        </w:rPr>
        <w:t>8</w:t>
      </w:r>
      <w:r w:rsidR="00B90A48" w:rsidRPr="005A0A9A">
        <w:rPr>
          <w:lang w:val="en-GB"/>
        </w:rPr>
        <w:t xml:space="preserve">0. Using Bayes’ Theorem, find the </w:t>
      </w:r>
      <w:r w:rsidR="005A0A9A" w:rsidRPr="005A0A9A">
        <w:rPr>
          <w:lang w:val="en-GB"/>
        </w:rPr>
        <w:t>revised/</w:t>
      </w:r>
      <w:r w:rsidR="00B90A48" w:rsidRPr="005A0A9A">
        <w:rPr>
          <w:lang w:val="en-GB"/>
        </w:rPr>
        <w:t xml:space="preserve">posterior probabilities that incorporates this market study. </w:t>
      </w:r>
    </w:p>
    <w:p w14:paraId="7D3581CF" w14:textId="77777777" w:rsidR="00355292" w:rsidRDefault="00355292" w:rsidP="00355292">
      <w:pPr>
        <w:contextualSpacing/>
        <w:jc w:val="both"/>
        <w:rPr>
          <w:color w:val="000000"/>
          <w:lang w:eastAsia="zh-CN"/>
        </w:rPr>
      </w:pPr>
    </w:p>
    <w:p w14:paraId="333737C0" w14:textId="77777777" w:rsidR="00000C01" w:rsidRDefault="00000C01" w:rsidP="00355292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>S1 = Economy Expanding, S2 = Economy Declining</w:t>
      </w:r>
    </w:p>
    <w:p w14:paraId="2491CF42" w14:textId="77777777" w:rsidR="00E1133D" w:rsidRDefault="00E1133D" w:rsidP="00355292">
      <w:pPr>
        <w:ind w:left="360"/>
        <w:contextualSpacing/>
        <w:jc w:val="both"/>
        <w:rPr>
          <w:color w:val="000000"/>
          <w:lang w:eastAsia="zh-CN"/>
        </w:rPr>
      </w:pPr>
    </w:p>
    <w:p w14:paraId="2625E604" w14:textId="38B22067" w:rsidR="00000C01" w:rsidRDefault="00000C01" w:rsidP="00355292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>Given:</w:t>
      </w:r>
    </w:p>
    <w:p w14:paraId="6444E47E" w14:textId="77777777" w:rsidR="00000C01" w:rsidRDefault="00000C01" w:rsidP="00355292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ab/>
      </w:r>
      <w:proofErr w:type="gramStart"/>
      <w:r>
        <w:rPr>
          <w:color w:val="000000"/>
          <w:lang w:eastAsia="zh-CN"/>
        </w:rPr>
        <w:t>P(</w:t>
      </w:r>
      <w:proofErr w:type="gramEnd"/>
      <w:r>
        <w:rPr>
          <w:color w:val="000000"/>
          <w:lang w:eastAsia="zh-CN"/>
        </w:rPr>
        <w:t>F | S1) = 0.70</w:t>
      </w:r>
    </w:p>
    <w:p w14:paraId="2CC30049" w14:textId="4C6A8FEC" w:rsidR="00000C01" w:rsidRDefault="00000C01" w:rsidP="00000C01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ab/>
      </w:r>
      <w:proofErr w:type="gramStart"/>
      <w:r>
        <w:rPr>
          <w:color w:val="000000"/>
          <w:lang w:eastAsia="zh-CN"/>
        </w:rPr>
        <w:t>P(</w:t>
      </w:r>
      <w:proofErr w:type="gramEnd"/>
      <w:r>
        <w:rPr>
          <w:color w:val="000000"/>
          <w:lang w:eastAsia="zh-CN"/>
        </w:rPr>
        <w:t>u</w:t>
      </w:r>
      <w:r>
        <w:rPr>
          <w:color w:val="000000"/>
          <w:lang w:eastAsia="zh-CN"/>
        </w:rPr>
        <w:t xml:space="preserve"> | S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) = 0.</w:t>
      </w:r>
      <w:r>
        <w:rPr>
          <w:color w:val="000000"/>
          <w:lang w:eastAsia="zh-CN"/>
        </w:rPr>
        <w:t>8</w:t>
      </w:r>
      <w:r>
        <w:rPr>
          <w:color w:val="000000"/>
          <w:lang w:eastAsia="zh-CN"/>
        </w:rPr>
        <w:t>0</w:t>
      </w:r>
    </w:p>
    <w:p w14:paraId="4FEEC197" w14:textId="24CD287A" w:rsidR="00000C01" w:rsidRDefault="00000C01" w:rsidP="00000C01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ab/>
        <w:t>P(S1) = 0.7</w:t>
      </w:r>
      <w:r>
        <w:rPr>
          <w:color w:val="000000"/>
          <w:lang w:eastAsia="zh-CN"/>
        </w:rPr>
        <w:t>5</w:t>
      </w:r>
    </w:p>
    <w:p w14:paraId="1585AC3A" w14:textId="01C3FD85" w:rsidR="00000C01" w:rsidRDefault="00000C01" w:rsidP="00000C01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ab/>
        <w:t>P(S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) = 0.</w:t>
      </w:r>
      <w:r>
        <w:rPr>
          <w:color w:val="000000"/>
          <w:lang w:eastAsia="zh-CN"/>
        </w:rPr>
        <w:t>25</w:t>
      </w:r>
    </w:p>
    <w:p w14:paraId="1E66E3A3" w14:textId="77777777" w:rsidR="00E1133D" w:rsidRDefault="00E1133D" w:rsidP="00355292">
      <w:pPr>
        <w:ind w:left="360"/>
        <w:contextualSpacing/>
        <w:jc w:val="both"/>
        <w:rPr>
          <w:color w:val="000000"/>
          <w:lang w:eastAsia="zh-CN"/>
        </w:rPr>
      </w:pPr>
    </w:p>
    <w:p w14:paraId="6393E008" w14:textId="77777777" w:rsidR="00E1133D" w:rsidRDefault="00E1133D" w:rsidP="00355292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>Can we find:</w:t>
      </w:r>
    </w:p>
    <w:p w14:paraId="3B60CC89" w14:textId="7CAE6C38" w:rsidR="00E1133D" w:rsidRDefault="00E1133D" w:rsidP="00E1133D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ab/>
      </w:r>
      <w:proofErr w:type="gramStart"/>
      <w:r>
        <w:rPr>
          <w:color w:val="000000"/>
          <w:lang w:eastAsia="zh-CN"/>
        </w:rPr>
        <w:t>P(</w:t>
      </w:r>
      <w:proofErr w:type="gramEnd"/>
      <w:r>
        <w:rPr>
          <w:color w:val="000000"/>
          <w:lang w:eastAsia="zh-CN"/>
        </w:rPr>
        <w:t>U</w:t>
      </w:r>
      <w:r>
        <w:rPr>
          <w:color w:val="000000"/>
          <w:lang w:eastAsia="zh-CN"/>
        </w:rPr>
        <w:t xml:space="preserve"> | S1) = </w:t>
      </w:r>
    </w:p>
    <w:p w14:paraId="0B9389AD" w14:textId="0BA84F3E" w:rsidR="00E1133D" w:rsidRDefault="00E1133D" w:rsidP="00E1133D">
      <w:pPr>
        <w:ind w:left="360"/>
        <w:contextualSpacing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ab/>
      </w:r>
      <w:proofErr w:type="gramStart"/>
      <w:r>
        <w:rPr>
          <w:color w:val="000000"/>
          <w:lang w:eastAsia="zh-CN"/>
        </w:rPr>
        <w:t>P(</w:t>
      </w:r>
      <w:proofErr w:type="gramEnd"/>
      <w:r>
        <w:rPr>
          <w:color w:val="000000"/>
          <w:lang w:eastAsia="zh-CN"/>
        </w:rPr>
        <w:t>F | S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 xml:space="preserve">) = </w:t>
      </w:r>
    </w:p>
    <w:p w14:paraId="40007F86" w14:textId="03890A67" w:rsidR="005A0A9A" w:rsidRPr="00355292" w:rsidRDefault="00355292" w:rsidP="00355292">
      <w:pPr>
        <w:ind w:left="360"/>
        <w:contextualSpacing/>
        <w:jc w:val="both"/>
        <w:rPr>
          <w:color w:val="000000"/>
          <w:lang w:eastAsia="zh-CN"/>
        </w:rPr>
      </w:pPr>
      <w:r w:rsidRPr="00355292">
        <w:rPr>
          <w:color w:val="000000"/>
          <w:lang w:eastAsia="zh-CN"/>
        </w:rPr>
        <w:br w:type="page"/>
      </w:r>
    </w:p>
    <w:p w14:paraId="4BB78A30" w14:textId="2E165512" w:rsidR="005A0A9A" w:rsidRDefault="005A0A9A" w:rsidP="005A0A9A">
      <w:pPr>
        <w:pStyle w:val="ListParagraph"/>
        <w:numPr>
          <w:ilvl w:val="0"/>
          <w:numId w:val="20"/>
        </w:numPr>
        <w:contextualSpacing/>
        <w:jc w:val="both"/>
        <w:rPr>
          <w:lang w:val="en-GB"/>
        </w:rPr>
      </w:pPr>
      <w:r>
        <w:rPr>
          <w:lang w:val="en-GB"/>
        </w:rPr>
        <w:lastRenderedPageBreak/>
        <w:t>Based on the revised probabilities you have found, draw a new decision tree. What is the new optimum decision</w:t>
      </w:r>
      <w:r w:rsidR="00251168">
        <w:rPr>
          <w:lang w:val="en-GB"/>
        </w:rPr>
        <w:t xml:space="preserve"> on which stocks to buy</w:t>
      </w:r>
      <w:r>
        <w:rPr>
          <w:lang w:val="en-GB"/>
        </w:rPr>
        <w:t>? What is the final expected value?</w:t>
      </w:r>
    </w:p>
    <w:p w14:paraId="5B3D2568" w14:textId="77777777" w:rsidR="005A0A9A" w:rsidRPr="005A0A9A" w:rsidRDefault="005A0A9A">
      <w:pPr>
        <w:rPr>
          <w:color w:val="000000"/>
          <w:lang w:val="en-GB" w:eastAsia="zh-CN"/>
        </w:rPr>
      </w:pPr>
    </w:p>
    <w:sectPr w:rsidR="005A0A9A" w:rsidRPr="005A0A9A" w:rsidSect="00E83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F928F" w14:textId="77777777" w:rsidR="00142863" w:rsidRDefault="00142863">
      <w:r>
        <w:separator/>
      </w:r>
    </w:p>
  </w:endnote>
  <w:endnote w:type="continuationSeparator" w:id="0">
    <w:p w14:paraId="7002C02C" w14:textId="77777777" w:rsidR="00142863" w:rsidRDefault="0014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9C32E" w14:textId="77777777" w:rsidR="000D7168" w:rsidRDefault="000D7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56709" w14:textId="77777777" w:rsidR="00142863" w:rsidRDefault="00142863" w:rsidP="000C36A3">
    <w:pPr>
      <w:pStyle w:val="Footer"/>
      <w:tabs>
        <w:tab w:val="clear" w:pos="8306"/>
        <w:tab w:val="right" w:pos="9000"/>
      </w:tabs>
    </w:pPr>
    <w:r>
      <w:tab/>
    </w:r>
    <w:r>
      <w:tab/>
      <w:t xml:space="preserve">Page </w:t>
    </w:r>
    <w:r w:rsidR="008A444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A4441">
      <w:rPr>
        <w:rStyle w:val="PageNumber"/>
      </w:rPr>
      <w:fldChar w:fldCharType="separate"/>
    </w:r>
    <w:r w:rsidR="005851DE">
      <w:rPr>
        <w:rStyle w:val="PageNumber"/>
        <w:noProof/>
      </w:rPr>
      <w:t>1</w:t>
    </w:r>
    <w:r w:rsidR="008A4441">
      <w:rPr>
        <w:rStyle w:val="PageNumber"/>
      </w:rPr>
      <w:fldChar w:fldCharType="end"/>
    </w:r>
    <w:r>
      <w:rPr>
        <w:rStyle w:val="PageNumber"/>
      </w:rPr>
      <w:t xml:space="preserve"> of </w:t>
    </w:r>
    <w:r w:rsidR="008A444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A4441">
      <w:rPr>
        <w:rStyle w:val="PageNumber"/>
      </w:rPr>
      <w:fldChar w:fldCharType="separate"/>
    </w:r>
    <w:r w:rsidR="005851DE">
      <w:rPr>
        <w:rStyle w:val="PageNumber"/>
        <w:noProof/>
      </w:rPr>
      <w:t>1</w:t>
    </w:r>
    <w:r w:rsidR="008A4441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96092" w14:textId="77777777" w:rsidR="000D7168" w:rsidRDefault="000D7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0FC0B" w14:textId="77777777" w:rsidR="00142863" w:rsidRDefault="00142863">
      <w:r>
        <w:separator/>
      </w:r>
    </w:p>
  </w:footnote>
  <w:footnote w:type="continuationSeparator" w:id="0">
    <w:p w14:paraId="34F6B0B3" w14:textId="77777777" w:rsidR="00142863" w:rsidRDefault="00142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D1232" w14:textId="77777777" w:rsidR="000D7168" w:rsidRDefault="000D7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44619" w14:textId="2BFCA3E1" w:rsidR="00142863" w:rsidRDefault="00142863" w:rsidP="003A0B46">
    <w:pPr>
      <w:pStyle w:val="Header"/>
      <w:tabs>
        <w:tab w:val="clear" w:pos="4153"/>
        <w:tab w:val="clear" w:pos="8306"/>
        <w:tab w:val="right" w:pos="9026"/>
      </w:tabs>
    </w:pPr>
    <w:r>
      <w:t>Nanyang Polytechnic</w:t>
    </w:r>
    <w:r>
      <w:tab/>
    </w:r>
    <w:r w:rsidR="000D7168">
      <w:t>DAAA</w:t>
    </w:r>
  </w:p>
  <w:p w14:paraId="5B01F9E2" w14:textId="262C8849" w:rsidR="00142863" w:rsidRDefault="00142863" w:rsidP="003A0B46">
    <w:pPr>
      <w:pStyle w:val="Header"/>
      <w:tabs>
        <w:tab w:val="clear" w:pos="4153"/>
        <w:tab w:val="clear" w:pos="8306"/>
        <w:tab w:val="right" w:pos="9026"/>
      </w:tabs>
    </w:pPr>
    <w:r>
      <w:t>School of Informat</w:t>
    </w:r>
    <w:r w:rsidR="005D2157">
      <w:t>ion Technology</w:t>
    </w:r>
    <w:r w:rsidR="005D2157">
      <w:tab/>
    </w:r>
    <w:bookmarkStart w:id="0" w:name="_Hlk36092737"/>
    <w:r w:rsidR="000D7168">
      <w:t>IT1311</w:t>
    </w:r>
    <w:r w:rsidR="005D2157">
      <w:t xml:space="preserve"> </w:t>
    </w:r>
    <w:r w:rsidR="000D53F0">
      <w:t xml:space="preserve">Decision </w:t>
    </w:r>
    <w:bookmarkEnd w:id="0"/>
    <w:r w:rsidR="00447553">
      <w:t>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FB961" w14:textId="77777777" w:rsidR="000D7168" w:rsidRDefault="000D7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BC0"/>
    <w:multiLevelType w:val="hybridMultilevel"/>
    <w:tmpl w:val="95568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1AFF"/>
    <w:multiLevelType w:val="hybridMultilevel"/>
    <w:tmpl w:val="BFDE3E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01DB"/>
    <w:multiLevelType w:val="hybridMultilevel"/>
    <w:tmpl w:val="C29C6B2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7E2A"/>
    <w:multiLevelType w:val="hybridMultilevel"/>
    <w:tmpl w:val="CC6270A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15BDB"/>
    <w:multiLevelType w:val="hybridMultilevel"/>
    <w:tmpl w:val="79D45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76BBE"/>
    <w:multiLevelType w:val="hybridMultilevel"/>
    <w:tmpl w:val="E4041C7A"/>
    <w:lvl w:ilvl="0" w:tplc="FB5CB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6659"/>
    <w:multiLevelType w:val="hybridMultilevel"/>
    <w:tmpl w:val="A712E6B0"/>
    <w:lvl w:ilvl="0" w:tplc="ED404940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3B59CF"/>
    <w:multiLevelType w:val="hybridMultilevel"/>
    <w:tmpl w:val="64A81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1729A"/>
    <w:multiLevelType w:val="hybridMultilevel"/>
    <w:tmpl w:val="8A7676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72C4D"/>
    <w:multiLevelType w:val="hybridMultilevel"/>
    <w:tmpl w:val="78E43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03607"/>
    <w:multiLevelType w:val="hybridMultilevel"/>
    <w:tmpl w:val="64D8512C"/>
    <w:lvl w:ilvl="0" w:tplc="37949596">
      <w:start w:val="1"/>
      <w:numFmt w:val="lowerLetter"/>
      <w:lvlText w:val="%1."/>
      <w:lvlJc w:val="left"/>
      <w:pPr>
        <w:ind w:left="1437" w:hanging="8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38338CB"/>
    <w:multiLevelType w:val="hybridMultilevel"/>
    <w:tmpl w:val="F59CF0D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954177"/>
    <w:multiLevelType w:val="hybridMultilevel"/>
    <w:tmpl w:val="4B1A89A6"/>
    <w:lvl w:ilvl="0" w:tplc="4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5017598B"/>
    <w:multiLevelType w:val="hybridMultilevel"/>
    <w:tmpl w:val="EB36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5427B"/>
    <w:multiLevelType w:val="hybridMultilevel"/>
    <w:tmpl w:val="78D4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B576C"/>
    <w:multiLevelType w:val="hybridMultilevel"/>
    <w:tmpl w:val="C430FC20"/>
    <w:lvl w:ilvl="0" w:tplc="A04E49C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5C6BE3"/>
    <w:multiLevelType w:val="hybridMultilevel"/>
    <w:tmpl w:val="530C74D0"/>
    <w:lvl w:ilvl="0" w:tplc="FB5CB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26E0F"/>
    <w:multiLevelType w:val="hybridMultilevel"/>
    <w:tmpl w:val="9B8E37D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860BC"/>
    <w:multiLevelType w:val="hybridMultilevel"/>
    <w:tmpl w:val="C2A0F69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BF6FA8"/>
    <w:multiLevelType w:val="hybridMultilevel"/>
    <w:tmpl w:val="B19C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D164D"/>
    <w:multiLevelType w:val="hybridMultilevel"/>
    <w:tmpl w:val="216207D6"/>
    <w:lvl w:ilvl="0" w:tplc="684450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09784">
    <w:abstractNumId w:val="0"/>
  </w:num>
  <w:num w:numId="2" w16cid:durableId="1860460430">
    <w:abstractNumId w:val="4"/>
  </w:num>
  <w:num w:numId="3" w16cid:durableId="1430929641">
    <w:abstractNumId w:val="14"/>
  </w:num>
  <w:num w:numId="4" w16cid:durableId="858784713">
    <w:abstractNumId w:val="13"/>
  </w:num>
  <w:num w:numId="5" w16cid:durableId="763263836">
    <w:abstractNumId w:val="19"/>
  </w:num>
  <w:num w:numId="6" w16cid:durableId="988442252">
    <w:abstractNumId w:val="1"/>
  </w:num>
  <w:num w:numId="7" w16cid:durableId="385639306">
    <w:abstractNumId w:val="6"/>
  </w:num>
  <w:num w:numId="8" w16cid:durableId="264769378">
    <w:abstractNumId w:val="2"/>
  </w:num>
  <w:num w:numId="9" w16cid:durableId="1088115712">
    <w:abstractNumId w:val="3"/>
  </w:num>
  <w:num w:numId="10" w16cid:durableId="762921698">
    <w:abstractNumId w:val="7"/>
  </w:num>
  <w:num w:numId="11" w16cid:durableId="322203617">
    <w:abstractNumId w:val="11"/>
  </w:num>
  <w:num w:numId="12" w16cid:durableId="32197217">
    <w:abstractNumId w:val="15"/>
  </w:num>
  <w:num w:numId="13" w16cid:durableId="1699162673">
    <w:abstractNumId w:val="10"/>
  </w:num>
  <w:num w:numId="14" w16cid:durableId="1984918883">
    <w:abstractNumId w:val="12"/>
  </w:num>
  <w:num w:numId="15" w16cid:durableId="1283613094">
    <w:abstractNumId w:val="8"/>
  </w:num>
  <w:num w:numId="16" w16cid:durableId="1829975999">
    <w:abstractNumId w:val="17"/>
  </w:num>
  <w:num w:numId="17" w16cid:durableId="1850678648">
    <w:abstractNumId w:val="9"/>
  </w:num>
  <w:num w:numId="18" w16cid:durableId="2010206038">
    <w:abstractNumId w:val="5"/>
  </w:num>
  <w:num w:numId="19" w16cid:durableId="281960397">
    <w:abstractNumId w:val="16"/>
  </w:num>
  <w:num w:numId="20" w16cid:durableId="162669808">
    <w:abstractNumId w:val="18"/>
  </w:num>
  <w:num w:numId="21" w16cid:durableId="1689401940">
    <w:abstractNumId w:val="20"/>
  </w:num>
  <w:num w:numId="22" w16cid:durableId="8713812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AMO_XmlVersion" w:val="Empty"/>
  </w:docVars>
  <w:rsids>
    <w:rsidRoot w:val="00DA0296"/>
    <w:rsid w:val="00000C01"/>
    <w:rsid w:val="00004D1A"/>
    <w:rsid w:val="00004DC1"/>
    <w:rsid w:val="00011AB6"/>
    <w:rsid w:val="00020460"/>
    <w:rsid w:val="0002204B"/>
    <w:rsid w:val="00023668"/>
    <w:rsid w:val="00023803"/>
    <w:rsid w:val="00027679"/>
    <w:rsid w:val="000327F6"/>
    <w:rsid w:val="000406B6"/>
    <w:rsid w:val="0004186A"/>
    <w:rsid w:val="0004694B"/>
    <w:rsid w:val="000627E2"/>
    <w:rsid w:val="00062F3C"/>
    <w:rsid w:val="00064365"/>
    <w:rsid w:val="0006540D"/>
    <w:rsid w:val="00065D6B"/>
    <w:rsid w:val="00066F6B"/>
    <w:rsid w:val="0007475E"/>
    <w:rsid w:val="00077719"/>
    <w:rsid w:val="00083F2C"/>
    <w:rsid w:val="00086C67"/>
    <w:rsid w:val="00095395"/>
    <w:rsid w:val="000A186C"/>
    <w:rsid w:val="000A3229"/>
    <w:rsid w:val="000A7ABF"/>
    <w:rsid w:val="000B2DFD"/>
    <w:rsid w:val="000B4479"/>
    <w:rsid w:val="000B6780"/>
    <w:rsid w:val="000B6B11"/>
    <w:rsid w:val="000B74E6"/>
    <w:rsid w:val="000C36A3"/>
    <w:rsid w:val="000C4AC3"/>
    <w:rsid w:val="000D53F0"/>
    <w:rsid w:val="000D7168"/>
    <w:rsid w:val="000E0B3D"/>
    <w:rsid w:val="000E351D"/>
    <w:rsid w:val="000E4A90"/>
    <w:rsid w:val="000F0540"/>
    <w:rsid w:val="000F4FEF"/>
    <w:rsid w:val="000F7527"/>
    <w:rsid w:val="000F7C52"/>
    <w:rsid w:val="00115BC7"/>
    <w:rsid w:val="0011674B"/>
    <w:rsid w:val="00120471"/>
    <w:rsid w:val="0012775A"/>
    <w:rsid w:val="001306F5"/>
    <w:rsid w:val="00134175"/>
    <w:rsid w:val="00135483"/>
    <w:rsid w:val="001354D0"/>
    <w:rsid w:val="0013570A"/>
    <w:rsid w:val="0014123F"/>
    <w:rsid w:val="00142863"/>
    <w:rsid w:val="001506C5"/>
    <w:rsid w:val="0015190C"/>
    <w:rsid w:val="00152F2E"/>
    <w:rsid w:val="00160B52"/>
    <w:rsid w:val="00160FB3"/>
    <w:rsid w:val="00171D8B"/>
    <w:rsid w:val="00173CF2"/>
    <w:rsid w:val="00177F1C"/>
    <w:rsid w:val="00180B10"/>
    <w:rsid w:val="0018651A"/>
    <w:rsid w:val="00187A9F"/>
    <w:rsid w:val="0019151A"/>
    <w:rsid w:val="00194EFB"/>
    <w:rsid w:val="001A1B7B"/>
    <w:rsid w:val="001A2211"/>
    <w:rsid w:val="001A338A"/>
    <w:rsid w:val="001B0016"/>
    <w:rsid w:val="001B18BA"/>
    <w:rsid w:val="001B1A25"/>
    <w:rsid w:val="001B284D"/>
    <w:rsid w:val="001B2AE7"/>
    <w:rsid w:val="001D0012"/>
    <w:rsid w:val="001D3AC3"/>
    <w:rsid w:val="001D6354"/>
    <w:rsid w:val="001E3144"/>
    <w:rsid w:val="001E5001"/>
    <w:rsid w:val="001F1B50"/>
    <w:rsid w:val="001F1CD0"/>
    <w:rsid w:val="00204518"/>
    <w:rsid w:val="00206FEF"/>
    <w:rsid w:val="00210AE6"/>
    <w:rsid w:val="00216113"/>
    <w:rsid w:val="002170CF"/>
    <w:rsid w:val="00221CF7"/>
    <w:rsid w:val="00224ED2"/>
    <w:rsid w:val="0022595B"/>
    <w:rsid w:val="002267E2"/>
    <w:rsid w:val="0022696C"/>
    <w:rsid w:val="00226CF8"/>
    <w:rsid w:val="00237A1E"/>
    <w:rsid w:val="00241026"/>
    <w:rsid w:val="00247037"/>
    <w:rsid w:val="00251168"/>
    <w:rsid w:val="0027744F"/>
    <w:rsid w:val="00282055"/>
    <w:rsid w:val="00286A1C"/>
    <w:rsid w:val="00293E57"/>
    <w:rsid w:val="002A08A9"/>
    <w:rsid w:val="002A1FAE"/>
    <w:rsid w:val="002A3C01"/>
    <w:rsid w:val="002A7C1F"/>
    <w:rsid w:val="002B0E2A"/>
    <w:rsid w:val="002B47B9"/>
    <w:rsid w:val="002B6168"/>
    <w:rsid w:val="002B7423"/>
    <w:rsid w:val="002C2CDB"/>
    <w:rsid w:val="002D29DF"/>
    <w:rsid w:val="002D6067"/>
    <w:rsid w:val="002E29D3"/>
    <w:rsid w:val="002E37FD"/>
    <w:rsid w:val="002E45DF"/>
    <w:rsid w:val="002F19B1"/>
    <w:rsid w:val="002F3DFF"/>
    <w:rsid w:val="0030007B"/>
    <w:rsid w:val="0030366D"/>
    <w:rsid w:val="0031515D"/>
    <w:rsid w:val="00315A29"/>
    <w:rsid w:val="00316433"/>
    <w:rsid w:val="003230E3"/>
    <w:rsid w:val="00323627"/>
    <w:rsid w:val="003271E4"/>
    <w:rsid w:val="00331090"/>
    <w:rsid w:val="003332BE"/>
    <w:rsid w:val="00333C87"/>
    <w:rsid w:val="0034134A"/>
    <w:rsid w:val="00343478"/>
    <w:rsid w:val="003443D6"/>
    <w:rsid w:val="00344806"/>
    <w:rsid w:val="00347ECF"/>
    <w:rsid w:val="00353C64"/>
    <w:rsid w:val="00354995"/>
    <w:rsid w:val="00355292"/>
    <w:rsid w:val="00357D8C"/>
    <w:rsid w:val="0036029D"/>
    <w:rsid w:val="00361DF9"/>
    <w:rsid w:val="00362737"/>
    <w:rsid w:val="00363AB2"/>
    <w:rsid w:val="00365716"/>
    <w:rsid w:val="00365CE6"/>
    <w:rsid w:val="00366EFE"/>
    <w:rsid w:val="00367357"/>
    <w:rsid w:val="00371C5A"/>
    <w:rsid w:val="003728AD"/>
    <w:rsid w:val="00374710"/>
    <w:rsid w:val="003774A6"/>
    <w:rsid w:val="00392862"/>
    <w:rsid w:val="0039636A"/>
    <w:rsid w:val="003A0B46"/>
    <w:rsid w:val="003A6CF2"/>
    <w:rsid w:val="003A722F"/>
    <w:rsid w:val="003A7E76"/>
    <w:rsid w:val="003B2DFC"/>
    <w:rsid w:val="003B3819"/>
    <w:rsid w:val="003B6412"/>
    <w:rsid w:val="003C4981"/>
    <w:rsid w:val="003C69FE"/>
    <w:rsid w:val="003D2698"/>
    <w:rsid w:val="003D4E9F"/>
    <w:rsid w:val="003E3BB2"/>
    <w:rsid w:val="003F113B"/>
    <w:rsid w:val="003F208C"/>
    <w:rsid w:val="003F3007"/>
    <w:rsid w:val="003F5FB5"/>
    <w:rsid w:val="00400385"/>
    <w:rsid w:val="00400E39"/>
    <w:rsid w:val="00412F7C"/>
    <w:rsid w:val="00413D12"/>
    <w:rsid w:val="004178FD"/>
    <w:rsid w:val="00427E54"/>
    <w:rsid w:val="004400FD"/>
    <w:rsid w:val="004439BF"/>
    <w:rsid w:val="00443E3C"/>
    <w:rsid w:val="00447553"/>
    <w:rsid w:val="00450939"/>
    <w:rsid w:val="00450CFE"/>
    <w:rsid w:val="00451AFA"/>
    <w:rsid w:val="00456F27"/>
    <w:rsid w:val="0047293A"/>
    <w:rsid w:val="00473F6E"/>
    <w:rsid w:val="004806F6"/>
    <w:rsid w:val="00482295"/>
    <w:rsid w:val="004870EC"/>
    <w:rsid w:val="004A1611"/>
    <w:rsid w:val="004A1B88"/>
    <w:rsid w:val="004B086F"/>
    <w:rsid w:val="004B69C6"/>
    <w:rsid w:val="004B7051"/>
    <w:rsid w:val="004C05B8"/>
    <w:rsid w:val="004C167B"/>
    <w:rsid w:val="004C1E40"/>
    <w:rsid w:val="004C3E36"/>
    <w:rsid w:val="004C60C7"/>
    <w:rsid w:val="004D45DF"/>
    <w:rsid w:val="004D6F7C"/>
    <w:rsid w:val="004E731D"/>
    <w:rsid w:val="005036B0"/>
    <w:rsid w:val="005065DC"/>
    <w:rsid w:val="005066E2"/>
    <w:rsid w:val="00507146"/>
    <w:rsid w:val="00507C16"/>
    <w:rsid w:val="0051042C"/>
    <w:rsid w:val="00511DF8"/>
    <w:rsid w:val="00515B86"/>
    <w:rsid w:val="00515F1E"/>
    <w:rsid w:val="0052393A"/>
    <w:rsid w:val="00535889"/>
    <w:rsid w:val="00537F10"/>
    <w:rsid w:val="00540AE5"/>
    <w:rsid w:val="00540C2D"/>
    <w:rsid w:val="0054138B"/>
    <w:rsid w:val="005414AC"/>
    <w:rsid w:val="00543329"/>
    <w:rsid w:val="005454FF"/>
    <w:rsid w:val="00545E66"/>
    <w:rsid w:val="00561965"/>
    <w:rsid w:val="00563361"/>
    <w:rsid w:val="0056616C"/>
    <w:rsid w:val="0057357F"/>
    <w:rsid w:val="00573A80"/>
    <w:rsid w:val="00577C0E"/>
    <w:rsid w:val="0058047B"/>
    <w:rsid w:val="005851DE"/>
    <w:rsid w:val="00585B01"/>
    <w:rsid w:val="005908E2"/>
    <w:rsid w:val="005A0A9A"/>
    <w:rsid w:val="005B3B3C"/>
    <w:rsid w:val="005B3DD1"/>
    <w:rsid w:val="005B46ED"/>
    <w:rsid w:val="005C0C81"/>
    <w:rsid w:val="005C2438"/>
    <w:rsid w:val="005C508C"/>
    <w:rsid w:val="005C5387"/>
    <w:rsid w:val="005C76C2"/>
    <w:rsid w:val="005D1F86"/>
    <w:rsid w:val="005D2157"/>
    <w:rsid w:val="005E035C"/>
    <w:rsid w:val="005E1F86"/>
    <w:rsid w:val="005E2F98"/>
    <w:rsid w:val="005F1D57"/>
    <w:rsid w:val="005F5EFA"/>
    <w:rsid w:val="00601F5F"/>
    <w:rsid w:val="0060227A"/>
    <w:rsid w:val="00603170"/>
    <w:rsid w:val="00604D94"/>
    <w:rsid w:val="0060657A"/>
    <w:rsid w:val="00616662"/>
    <w:rsid w:val="006203C3"/>
    <w:rsid w:val="006227B3"/>
    <w:rsid w:val="00626494"/>
    <w:rsid w:val="0063477F"/>
    <w:rsid w:val="006353C4"/>
    <w:rsid w:val="0064073B"/>
    <w:rsid w:val="00645517"/>
    <w:rsid w:val="00646943"/>
    <w:rsid w:val="0065057A"/>
    <w:rsid w:val="00661016"/>
    <w:rsid w:val="0066763C"/>
    <w:rsid w:val="00672621"/>
    <w:rsid w:val="006812E2"/>
    <w:rsid w:val="0068302E"/>
    <w:rsid w:val="00685223"/>
    <w:rsid w:val="00686625"/>
    <w:rsid w:val="0069389A"/>
    <w:rsid w:val="006970FB"/>
    <w:rsid w:val="00697E02"/>
    <w:rsid w:val="006A5362"/>
    <w:rsid w:val="006A71E5"/>
    <w:rsid w:val="006B09A1"/>
    <w:rsid w:val="006B2AEE"/>
    <w:rsid w:val="006B5507"/>
    <w:rsid w:val="006C0C53"/>
    <w:rsid w:val="006C1486"/>
    <w:rsid w:val="006C63FF"/>
    <w:rsid w:val="006D2037"/>
    <w:rsid w:val="006D4F65"/>
    <w:rsid w:val="006D7A35"/>
    <w:rsid w:val="006D7F81"/>
    <w:rsid w:val="006F43BE"/>
    <w:rsid w:val="006F7B9D"/>
    <w:rsid w:val="007130CF"/>
    <w:rsid w:val="007201E9"/>
    <w:rsid w:val="007240B5"/>
    <w:rsid w:val="0072783A"/>
    <w:rsid w:val="00734371"/>
    <w:rsid w:val="00736199"/>
    <w:rsid w:val="0073641B"/>
    <w:rsid w:val="00740AF9"/>
    <w:rsid w:val="0075355B"/>
    <w:rsid w:val="007551ED"/>
    <w:rsid w:val="007624AD"/>
    <w:rsid w:val="007629D0"/>
    <w:rsid w:val="0076624A"/>
    <w:rsid w:val="00772FF9"/>
    <w:rsid w:val="00775692"/>
    <w:rsid w:val="007A04F5"/>
    <w:rsid w:val="007A43F6"/>
    <w:rsid w:val="007A6FE9"/>
    <w:rsid w:val="007B06D5"/>
    <w:rsid w:val="007B1FB6"/>
    <w:rsid w:val="007B4871"/>
    <w:rsid w:val="007B655C"/>
    <w:rsid w:val="007C3BA3"/>
    <w:rsid w:val="007C479E"/>
    <w:rsid w:val="007C7187"/>
    <w:rsid w:val="007F3F4E"/>
    <w:rsid w:val="008048CD"/>
    <w:rsid w:val="00811A0F"/>
    <w:rsid w:val="00816707"/>
    <w:rsid w:val="00832010"/>
    <w:rsid w:val="00832BA5"/>
    <w:rsid w:val="00840A13"/>
    <w:rsid w:val="00844161"/>
    <w:rsid w:val="00845130"/>
    <w:rsid w:val="008459BE"/>
    <w:rsid w:val="00853C42"/>
    <w:rsid w:val="00855B20"/>
    <w:rsid w:val="00855C29"/>
    <w:rsid w:val="008724CC"/>
    <w:rsid w:val="00875D63"/>
    <w:rsid w:val="00877136"/>
    <w:rsid w:val="00884CC1"/>
    <w:rsid w:val="00890979"/>
    <w:rsid w:val="00896809"/>
    <w:rsid w:val="00897EED"/>
    <w:rsid w:val="008A4441"/>
    <w:rsid w:val="008A6B5F"/>
    <w:rsid w:val="008B1B88"/>
    <w:rsid w:val="008B43F8"/>
    <w:rsid w:val="008B54D2"/>
    <w:rsid w:val="008C28ED"/>
    <w:rsid w:val="008C3C55"/>
    <w:rsid w:val="008C4FC8"/>
    <w:rsid w:val="008C6762"/>
    <w:rsid w:val="008D1A93"/>
    <w:rsid w:val="008D2F21"/>
    <w:rsid w:val="008D68FB"/>
    <w:rsid w:val="008E15AD"/>
    <w:rsid w:val="008E7D51"/>
    <w:rsid w:val="008F5A75"/>
    <w:rsid w:val="009115D2"/>
    <w:rsid w:val="00920D9D"/>
    <w:rsid w:val="00922BA8"/>
    <w:rsid w:val="009231D7"/>
    <w:rsid w:val="009378B6"/>
    <w:rsid w:val="00941422"/>
    <w:rsid w:val="00943C24"/>
    <w:rsid w:val="00945672"/>
    <w:rsid w:val="00945ACF"/>
    <w:rsid w:val="00952A13"/>
    <w:rsid w:val="00952D39"/>
    <w:rsid w:val="00956D59"/>
    <w:rsid w:val="0096593E"/>
    <w:rsid w:val="00972A61"/>
    <w:rsid w:val="00973C84"/>
    <w:rsid w:val="00975640"/>
    <w:rsid w:val="00976651"/>
    <w:rsid w:val="0097686B"/>
    <w:rsid w:val="00983070"/>
    <w:rsid w:val="00986118"/>
    <w:rsid w:val="009A283A"/>
    <w:rsid w:val="009A3D10"/>
    <w:rsid w:val="009A4CC5"/>
    <w:rsid w:val="009A4DA0"/>
    <w:rsid w:val="009A7F58"/>
    <w:rsid w:val="009C04B0"/>
    <w:rsid w:val="009C5AF5"/>
    <w:rsid w:val="009D23DB"/>
    <w:rsid w:val="009D5EFC"/>
    <w:rsid w:val="009E2020"/>
    <w:rsid w:val="009F4DDB"/>
    <w:rsid w:val="00A1581D"/>
    <w:rsid w:val="00A17747"/>
    <w:rsid w:val="00A30881"/>
    <w:rsid w:val="00A351DF"/>
    <w:rsid w:val="00A4027C"/>
    <w:rsid w:val="00A435E7"/>
    <w:rsid w:val="00A43F2E"/>
    <w:rsid w:val="00A45EF2"/>
    <w:rsid w:val="00A4763E"/>
    <w:rsid w:val="00A507B5"/>
    <w:rsid w:val="00A51AE2"/>
    <w:rsid w:val="00A53C39"/>
    <w:rsid w:val="00A6327E"/>
    <w:rsid w:val="00A63567"/>
    <w:rsid w:val="00A72A5D"/>
    <w:rsid w:val="00A81223"/>
    <w:rsid w:val="00A82267"/>
    <w:rsid w:val="00A8264F"/>
    <w:rsid w:val="00A87F26"/>
    <w:rsid w:val="00A92D07"/>
    <w:rsid w:val="00AA2718"/>
    <w:rsid w:val="00AA31D2"/>
    <w:rsid w:val="00AA56B9"/>
    <w:rsid w:val="00AB1912"/>
    <w:rsid w:val="00AB4D0D"/>
    <w:rsid w:val="00AB574E"/>
    <w:rsid w:val="00AC0884"/>
    <w:rsid w:val="00AC1F0D"/>
    <w:rsid w:val="00AC4705"/>
    <w:rsid w:val="00AC7F22"/>
    <w:rsid w:val="00AD0865"/>
    <w:rsid w:val="00AD1D53"/>
    <w:rsid w:val="00AD5356"/>
    <w:rsid w:val="00AD56C4"/>
    <w:rsid w:val="00AE2557"/>
    <w:rsid w:val="00AE6C3D"/>
    <w:rsid w:val="00B015AA"/>
    <w:rsid w:val="00B05950"/>
    <w:rsid w:val="00B06B77"/>
    <w:rsid w:val="00B142F5"/>
    <w:rsid w:val="00B26A9A"/>
    <w:rsid w:val="00B27299"/>
    <w:rsid w:val="00B30052"/>
    <w:rsid w:val="00B33CCA"/>
    <w:rsid w:val="00B36134"/>
    <w:rsid w:val="00B362AF"/>
    <w:rsid w:val="00B41329"/>
    <w:rsid w:val="00B4402A"/>
    <w:rsid w:val="00B4784C"/>
    <w:rsid w:val="00B55706"/>
    <w:rsid w:val="00B55992"/>
    <w:rsid w:val="00B561C8"/>
    <w:rsid w:val="00B63067"/>
    <w:rsid w:val="00B6587B"/>
    <w:rsid w:val="00B74E1B"/>
    <w:rsid w:val="00B75174"/>
    <w:rsid w:val="00B76AE9"/>
    <w:rsid w:val="00B90A48"/>
    <w:rsid w:val="00B95C21"/>
    <w:rsid w:val="00B97EA1"/>
    <w:rsid w:val="00BA0107"/>
    <w:rsid w:val="00BA2EFB"/>
    <w:rsid w:val="00BA7038"/>
    <w:rsid w:val="00BA766E"/>
    <w:rsid w:val="00BB111F"/>
    <w:rsid w:val="00BB1232"/>
    <w:rsid w:val="00BB1798"/>
    <w:rsid w:val="00BB401D"/>
    <w:rsid w:val="00BB4C6D"/>
    <w:rsid w:val="00BC7B60"/>
    <w:rsid w:val="00BD18A8"/>
    <w:rsid w:val="00BD28CF"/>
    <w:rsid w:val="00BD722B"/>
    <w:rsid w:val="00BE451D"/>
    <w:rsid w:val="00BE63CE"/>
    <w:rsid w:val="00BE6EE5"/>
    <w:rsid w:val="00BF5D8A"/>
    <w:rsid w:val="00C0069B"/>
    <w:rsid w:val="00C0116E"/>
    <w:rsid w:val="00C044FC"/>
    <w:rsid w:val="00C121E8"/>
    <w:rsid w:val="00C14FBD"/>
    <w:rsid w:val="00C31FF4"/>
    <w:rsid w:val="00C32C87"/>
    <w:rsid w:val="00C346AA"/>
    <w:rsid w:val="00C35E9F"/>
    <w:rsid w:val="00C40B5E"/>
    <w:rsid w:val="00C42A4A"/>
    <w:rsid w:val="00C4422C"/>
    <w:rsid w:val="00C47099"/>
    <w:rsid w:val="00C52D61"/>
    <w:rsid w:val="00C722C0"/>
    <w:rsid w:val="00C73341"/>
    <w:rsid w:val="00C74B04"/>
    <w:rsid w:val="00C80248"/>
    <w:rsid w:val="00C803EC"/>
    <w:rsid w:val="00C848C4"/>
    <w:rsid w:val="00C85E4C"/>
    <w:rsid w:val="00C87553"/>
    <w:rsid w:val="00C95A4E"/>
    <w:rsid w:val="00CA04CB"/>
    <w:rsid w:val="00CA15F1"/>
    <w:rsid w:val="00CB06C3"/>
    <w:rsid w:val="00CB0E14"/>
    <w:rsid w:val="00CB11F4"/>
    <w:rsid w:val="00CB6F4A"/>
    <w:rsid w:val="00CC134F"/>
    <w:rsid w:val="00CD0E66"/>
    <w:rsid w:val="00CD1368"/>
    <w:rsid w:val="00CD4649"/>
    <w:rsid w:val="00CD73FD"/>
    <w:rsid w:val="00CE5262"/>
    <w:rsid w:val="00CF2107"/>
    <w:rsid w:val="00CF39B4"/>
    <w:rsid w:val="00CF7801"/>
    <w:rsid w:val="00CF784F"/>
    <w:rsid w:val="00D01949"/>
    <w:rsid w:val="00D064E0"/>
    <w:rsid w:val="00D071A1"/>
    <w:rsid w:val="00D14E5F"/>
    <w:rsid w:val="00D1555F"/>
    <w:rsid w:val="00D2397B"/>
    <w:rsid w:val="00D23D31"/>
    <w:rsid w:val="00D24A87"/>
    <w:rsid w:val="00D25F61"/>
    <w:rsid w:val="00D3753A"/>
    <w:rsid w:val="00D37B06"/>
    <w:rsid w:val="00D37B98"/>
    <w:rsid w:val="00D40CA3"/>
    <w:rsid w:val="00D44E54"/>
    <w:rsid w:val="00D45FE8"/>
    <w:rsid w:val="00D51C2B"/>
    <w:rsid w:val="00D52E2F"/>
    <w:rsid w:val="00D54A6F"/>
    <w:rsid w:val="00D64815"/>
    <w:rsid w:val="00D6636E"/>
    <w:rsid w:val="00D71796"/>
    <w:rsid w:val="00D727FD"/>
    <w:rsid w:val="00D83A79"/>
    <w:rsid w:val="00D84464"/>
    <w:rsid w:val="00D94077"/>
    <w:rsid w:val="00DA0296"/>
    <w:rsid w:val="00DA5949"/>
    <w:rsid w:val="00DB404D"/>
    <w:rsid w:val="00DB7F5A"/>
    <w:rsid w:val="00DC188B"/>
    <w:rsid w:val="00DD14AE"/>
    <w:rsid w:val="00DD6FBD"/>
    <w:rsid w:val="00DE2FB6"/>
    <w:rsid w:val="00DE6D5C"/>
    <w:rsid w:val="00DF127D"/>
    <w:rsid w:val="00DF142C"/>
    <w:rsid w:val="00DF1995"/>
    <w:rsid w:val="00DF4788"/>
    <w:rsid w:val="00E011E8"/>
    <w:rsid w:val="00E02DC9"/>
    <w:rsid w:val="00E101B2"/>
    <w:rsid w:val="00E1133D"/>
    <w:rsid w:val="00E12094"/>
    <w:rsid w:val="00E2258D"/>
    <w:rsid w:val="00E32E94"/>
    <w:rsid w:val="00E351C0"/>
    <w:rsid w:val="00E37163"/>
    <w:rsid w:val="00E46070"/>
    <w:rsid w:val="00E47570"/>
    <w:rsid w:val="00E53C55"/>
    <w:rsid w:val="00E5704D"/>
    <w:rsid w:val="00E6160D"/>
    <w:rsid w:val="00E64398"/>
    <w:rsid w:val="00E67E63"/>
    <w:rsid w:val="00E70E1D"/>
    <w:rsid w:val="00E83B94"/>
    <w:rsid w:val="00E84250"/>
    <w:rsid w:val="00E84902"/>
    <w:rsid w:val="00E850BA"/>
    <w:rsid w:val="00E86740"/>
    <w:rsid w:val="00E97278"/>
    <w:rsid w:val="00EA7BA4"/>
    <w:rsid w:val="00EB5CA3"/>
    <w:rsid w:val="00EC0313"/>
    <w:rsid w:val="00EC5947"/>
    <w:rsid w:val="00ED2621"/>
    <w:rsid w:val="00ED7A48"/>
    <w:rsid w:val="00EE05DD"/>
    <w:rsid w:val="00EE1F44"/>
    <w:rsid w:val="00EE4E87"/>
    <w:rsid w:val="00EE6186"/>
    <w:rsid w:val="00EF05AF"/>
    <w:rsid w:val="00EF0B6F"/>
    <w:rsid w:val="00EF25F9"/>
    <w:rsid w:val="00EF68F1"/>
    <w:rsid w:val="00EF794C"/>
    <w:rsid w:val="00F04722"/>
    <w:rsid w:val="00F07B44"/>
    <w:rsid w:val="00F155B0"/>
    <w:rsid w:val="00F232A3"/>
    <w:rsid w:val="00F23EA7"/>
    <w:rsid w:val="00F24106"/>
    <w:rsid w:val="00F24A68"/>
    <w:rsid w:val="00F25262"/>
    <w:rsid w:val="00F317C8"/>
    <w:rsid w:val="00F32553"/>
    <w:rsid w:val="00F400F2"/>
    <w:rsid w:val="00F40645"/>
    <w:rsid w:val="00F42BE1"/>
    <w:rsid w:val="00F520AD"/>
    <w:rsid w:val="00F5282E"/>
    <w:rsid w:val="00F61E0E"/>
    <w:rsid w:val="00F62C37"/>
    <w:rsid w:val="00F635F5"/>
    <w:rsid w:val="00F66FC3"/>
    <w:rsid w:val="00F81B6F"/>
    <w:rsid w:val="00F83C63"/>
    <w:rsid w:val="00F85EE8"/>
    <w:rsid w:val="00F96709"/>
    <w:rsid w:val="00FA0376"/>
    <w:rsid w:val="00FB5515"/>
    <w:rsid w:val="00FB58A9"/>
    <w:rsid w:val="00FB76FA"/>
    <w:rsid w:val="00FC0D8E"/>
    <w:rsid w:val="00FC1DE5"/>
    <w:rsid w:val="00FE139F"/>
    <w:rsid w:val="00FE1A04"/>
    <w:rsid w:val="00FE4B2A"/>
    <w:rsid w:val="00FF07E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enu v:ext="edit" fillcolor="none"/>
    </o:shapedefaults>
    <o:shapelayout v:ext="edit">
      <o:idmap v:ext="edit" data="1"/>
    </o:shapelayout>
  </w:shapeDefaults>
  <w:decimalSymbol w:val="."/>
  <w:listSeparator w:val=","/>
  <w14:docId w14:val="42BFBC2A"/>
  <w15:docId w15:val="{0B48925F-FFD6-4DC1-8EC4-01E02E5E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F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3B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3B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E83B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C63"/>
    <w:pPr>
      <w:spacing w:before="240" w:after="60"/>
      <w:outlineLvl w:val="4"/>
    </w:pPr>
    <w:rPr>
      <w:rFonts w:ascii="Calibri" w:eastAsia="SimSu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3B94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rsid w:val="00E83B94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rsid w:val="00E83B94"/>
    <w:rPr>
      <w:sz w:val="20"/>
    </w:rPr>
  </w:style>
  <w:style w:type="table" w:styleId="TableGrid">
    <w:name w:val="Table Grid"/>
    <w:basedOn w:val="TableNormal"/>
    <w:rsid w:val="003A6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83B94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3310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1090"/>
    <w:pPr>
      <w:spacing w:before="100" w:beforeAutospacing="1" w:after="100" w:afterAutospacing="1"/>
    </w:pPr>
    <w:rPr>
      <w:lang w:eastAsia="zh-CN"/>
    </w:rPr>
  </w:style>
  <w:style w:type="character" w:customStyle="1" w:styleId="Heading3Char">
    <w:name w:val="Heading 3 Char"/>
    <w:basedOn w:val="DefaultParagraphFont"/>
    <w:link w:val="Heading3"/>
    <w:rsid w:val="00EF25F9"/>
    <w:rPr>
      <w:rFonts w:ascii="Arial" w:hAnsi="Arial" w:cs="Arial"/>
      <w:b/>
      <w:bCs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1949"/>
    <w:rPr>
      <w:color w:val="800080"/>
      <w:u w:val="single"/>
    </w:rPr>
  </w:style>
  <w:style w:type="paragraph" w:styleId="ListParagraph">
    <w:name w:val="List Paragraph"/>
    <w:basedOn w:val="Normal"/>
    <w:qFormat/>
    <w:rsid w:val="007C7187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F83C63"/>
    <w:rPr>
      <w:rFonts w:ascii="Calibri" w:eastAsia="SimSun" w:hAnsi="Calibri"/>
      <w:b/>
      <w:bCs/>
      <w:i/>
      <w:iCs/>
      <w:sz w:val="26"/>
      <w:szCs w:val="26"/>
      <w:lang w:eastAsia="en-US"/>
    </w:rPr>
  </w:style>
  <w:style w:type="character" w:styleId="Strong">
    <w:name w:val="Strong"/>
    <w:uiPriority w:val="22"/>
    <w:qFormat/>
    <w:rsid w:val="00F83C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48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1E314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Teaching\IT2503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7EF07-5CF8-414B-B757-CBA43615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IT2503 Doc Template.dot</Template>
  <TotalTime>82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IT3555 - Practical 1</vt:lpstr>
    </vt:vector>
  </TitlesOfParts>
  <Company>Nanyang Polytechnic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IT3555 - Practical 1</dc:title>
  <dc:creator>cognos</dc:creator>
  <cp:lastModifiedBy>Kriston Jomari</cp:lastModifiedBy>
  <cp:revision>21</cp:revision>
  <cp:lastPrinted>2016-04-11T06:45:00Z</cp:lastPrinted>
  <dcterms:created xsi:type="dcterms:W3CDTF">2013-04-03T02:33:00Z</dcterms:created>
  <dcterms:modified xsi:type="dcterms:W3CDTF">2024-10-24T09:29:00Z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6409ce-c70d-4644-9357-1651095b1ac1_Enabled">
    <vt:lpwstr>true</vt:lpwstr>
  </property>
  <property fmtid="{D5CDD505-2E9C-101B-9397-08002B2CF9AE}" pid="3" name="MSIP_Label_7e6409ce-c70d-4644-9357-1651095b1ac1_SetDate">
    <vt:lpwstr>2023-10-03T09:43:41Z</vt:lpwstr>
  </property>
  <property fmtid="{D5CDD505-2E9C-101B-9397-08002B2CF9AE}" pid="4" name="MSIP_Label_7e6409ce-c70d-4644-9357-1651095b1ac1_Method">
    <vt:lpwstr>Privileged</vt:lpwstr>
  </property>
  <property fmtid="{D5CDD505-2E9C-101B-9397-08002B2CF9AE}" pid="5" name="MSIP_Label_7e6409ce-c70d-4644-9357-1651095b1ac1_Name">
    <vt:lpwstr>NON SENSITIVE</vt:lpwstr>
  </property>
  <property fmtid="{D5CDD505-2E9C-101B-9397-08002B2CF9AE}" pid="6" name="MSIP_Label_7e6409ce-c70d-4644-9357-1651095b1ac1_SiteId">
    <vt:lpwstr>243ebaed-00d0-4690-a7dc-75893b0d9f98</vt:lpwstr>
  </property>
  <property fmtid="{D5CDD505-2E9C-101B-9397-08002B2CF9AE}" pid="7" name="MSIP_Label_7e6409ce-c70d-4644-9357-1651095b1ac1_ActionId">
    <vt:lpwstr>02b3b355-c37c-461b-98f5-fbddd823b928</vt:lpwstr>
  </property>
  <property fmtid="{D5CDD505-2E9C-101B-9397-08002B2CF9AE}" pid="8" name="MSIP_Label_7e6409ce-c70d-4644-9357-1651095b1ac1_ContentBits">
    <vt:lpwstr>1</vt:lpwstr>
  </property>
</Properties>
</file>